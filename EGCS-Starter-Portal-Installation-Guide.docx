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1C5AC" w14:textId="6291308F" w:rsidR="00891888" w:rsidRDefault="000E227E" w:rsidP="00891888">
      <w:r>
        <w:rPr>
          <w:noProof/>
        </w:rPr>
        <mc:AlternateContent>
          <mc:Choice Requires="wps">
            <w:drawing>
              <wp:anchor distT="0" distB="0" distL="114300" distR="114300" simplePos="0" relativeHeight="251661312" behindDoc="0" locked="0" layoutInCell="1" allowOverlap="1" wp14:anchorId="3B4ECB29" wp14:editId="2018BE3D">
                <wp:simplePos x="0" y="0"/>
                <wp:positionH relativeFrom="column">
                  <wp:posOffset>-740078</wp:posOffset>
                </wp:positionH>
                <wp:positionV relativeFrom="paragraph">
                  <wp:posOffset>1556227</wp:posOffset>
                </wp:positionV>
                <wp:extent cx="6646545" cy="8763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6646545" cy="876300"/>
                        </a:xfrm>
                        <a:prstGeom prst="rect">
                          <a:avLst/>
                        </a:prstGeom>
                        <a:noFill/>
                        <a:ln w="6350">
                          <a:noFill/>
                        </a:ln>
                      </wps:spPr>
                      <wps:txbx>
                        <w:txbxContent>
                          <w:p w14:paraId="7A8B36C6" w14:textId="61E97B39" w:rsidR="00910B92" w:rsidRPr="00833E57" w:rsidRDefault="000E227E" w:rsidP="00910B92">
                            <w:pPr>
                              <w:rPr>
                                <w:color w:val="FFFFFF" w:themeColor="background1"/>
                                <w:sz w:val="44"/>
                                <w:szCs w:val="44"/>
                                <w:lang w:val="en-US"/>
                              </w:rPr>
                            </w:pPr>
                            <w:r>
                              <w:rPr>
                                <w:color w:val="FFFFFF" w:themeColor="background1"/>
                                <w:sz w:val="44"/>
                                <w:szCs w:val="44"/>
                                <w:lang w:val="en-US"/>
                              </w:rPr>
                              <w:t>Installation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4ECB29" id="_x0000_t202" coordsize="21600,21600" o:spt="202" path="m,l,21600r21600,l21600,xe">
                <v:stroke joinstyle="miter"/>
                <v:path gradientshapeok="t" o:connecttype="rect"/>
              </v:shapetype>
              <v:shape id="Text Box 10" o:spid="_x0000_s1026" type="#_x0000_t202" style="position:absolute;margin-left:-58.25pt;margin-top:122.55pt;width:523.35pt;height: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" filled="f" stroked="f" strokeweight=".5pt">
                <v:textbox>
                  <w:txbxContent>
                    <w:p w14:paraId="7A8B36C6" w14:textId="61E97B39" w:rsidR="00910B92" w:rsidRPr="00833E57" w:rsidRDefault="000E227E" w:rsidP="00910B92">
                      <w:pPr>
                        <w:rPr>
                          <w:color w:val="FFFFFF" w:themeColor="background1"/>
                          <w:sz w:val="44"/>
                          <w:szCs w:val="44"/>
                          <w:lang w:val="en-US"/>
                        </w:rPr>
                      </w:pPr>
                      <w:r>
                        <w:rPr>
                          <w:color w:val="FFFFFF" w:themeColor="background1"/>
                          <w:sz w:val="44"/>
                          <w:szCs w:val="44"/>
                          <w:lang w:val="en-US"/>
                        </w:rPr>
                        <w:t>Installation Guide</w:t>
                      </w:r>
                    </w:p>
                  </w:txbxContent>
                </v:textbox>
                <w10:wrap type="square"/>
              </v:shape>
            </w:pict>
          </mc:Fallback>
        </mc:AlternateContent>
      </w:r>
      <w:r w:rsidR="00B37EF3">
        <w:rPr>
          <w:noProof/>
        </w:rPr>
        <mc:AlternateContent>
          <mc:Choice Requires="wps">
            <w:drawing>
              <wp:anchor distT="0" distB="0" distL="114300" distR="114300" simplePos="0" relativeHeight="251659264" behindDoc="0" locked="0" layoutInCell="1" allowOverlap="1" wp14:anchorId="715DAB0C" wp14:editId="6209A63C">
                <wp:simplePos x="0" y="0"/>
                <wp:positionH relativeFrom="column">
                  <wp:posOffset>-803910</wp:posOffset>
                </wp:positionH>
                <wp:positionV relativeFrom="paragraph">
                  <wp:posOffset>5715</wp:posOffset>
                </wp:positionV>
                <wp:extent cx="6539230" cy="292290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539230" cy="2922905"/>
                        </a:xfrm>
                        <a:prstGeom prst="rect">
                          <a:avLst/>
                        </a:prstGeom>
                        <a:noFill/>
                        <a:ln w="6350">
                          <a:noFill/>
                        </a:ln>
                      </wps:spPr>
                      <wps:txbx>
                        <w:txbxContent>
                          <w:p w14:paraId="24BABD65" w14:textId="77777777" w:rsidR="00B37EF3" w:rsidRDefault="00B37EF3" w:rsidP="00B37EF3">
                            <w:pPr>
                              <w:rPr>
                                <w:color w:val="FFFFFF" w:themeColor="background1"/>
                                <w:sz w:val="96"/>
                                <w:szCs w:val="96"/>
                              </w:rPr>
                            </w:pPr>
                          </w:p>
                          <w:p w14:paraId="0DFBE0DD" w14:textId="12EE3F1A" w:rsidR="000E227E" w:rsidRDefault="000E227E" w:rsidP="00B37EF3">
                            <w:pPr>
                              <w:rPr>
                                <w:color w:val="FFFFFF" w:themeColor="background1"/>
                                <w:sz w:val="96"/>
                                <w:szCs w:val="96"/>
                              </w:rPr>
                            </w:pPr>
                            <w:r>
                              <w:rPr>
                                <w:color w:val="FFFFFF" w:themeColor="background1"/>
                                <w:sz w:val="96"/>
                                <w:szCs w:val="96"/>
                              </w:rPr>
                              <w:t>EGCS Starter Portal</w:t>
                            </w:r>
                          </w:p>
                          <w:p w14:paraId="1B10EA2C" w14:textId="72F45D0B" w:rsidR="00833E57" w:rsidRDefault="00833E57" w:rsidP="00B37EF3">
                            <w:pPr>
                              <w:rPr>
                                <w:color w:val="FFFFFF" w:themeColor="background1"/>
                                <w:sz w:val="96"/>
                                <w:szCs w:val="96"/>
                              </w:rPr>
                            </w:pPr>
                          </w:p>
                          <w:p w14:paraId="23A25EA4" w14:textId="77777777" w:rsidR="00833E57" w:rsidRPr="0081417D" w:rsidRDefault="00833E57" w:rsidP="00B37EF3">
                            <w:pPr>
                              <w:rPr>
                                <w:color w:val="FFFFFF" w:themeColor="background1"/>
                                <w:sz w:val="96"/>
                                <w:szCs w:val="9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DAB0C" id="Text Box 1" o:spid="_x0000_s1027" type="#_x0000_t202" style="position:absolute;margin-left:-63.3pt;margin-top:.45pt;width:514.9pt;height:23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" filled="f" stroked="f" strokeweight=".5pt">
                <v:textbox>
                  <w:txbxContent>
                    <w:p w14:paraId="24BABD65" w14:textId="77777777" w:rsidR="00B37EF3" w:rsidRDefault="00B37EF3" w:rsidP="00B37EF3">
                      <w:pPr>
                        <w:rPr>
                          <w:color w:val="FFFFFF" w:themeColor="background1"/>
                          <w:sz w:val="96"/>
                          <w:szCs w:val="96"/>
                        </w:rPr>
                      </w:pPr>
                    </w:p>
                    <w:p w14:paraId="0DFBE0DD" w14:textId="12EE3F1A" w:rsidR="000E227E" w:rsidRDefault="000E227E" w:rsidP="00B37EF3">
                      <w:pPr>
                        <w:rPr>
                          <w:color w:val="FFFFFF" w:themeColor="background1"/>
                          <w:sz w:val="96"/>
                          <w:szCs w:val="96"/>
                        </w:rPr>
                      </w:pPr>
                      <w:r>
                        <w:rPr>
                          <w:color w:val="FFFFFF" w:themeColor="background1"/>
                          <w:sz w:val="96"/>
                          <w:szCs w:val="96"/>
                        </w:rPr>
                        <w:t>EGCS Starter Portal</w:t>
                      </w:r>
                    </w:p>
                    <w:p w14:paraId="1B10EA2C" w14:textId="72F45D0B" w:rsidR="00833E57" w:rsidRDefault="00833E57" w:rsidP="00B37EF3">
                      <w:pPr>
                        <w:rPr>
                          <w:color w:val="FFFFFF" w:themeColor="background1"/>
                          <w:sz w:val="96"/>
                          <w:szCs w:val="96"/>
                        </w:rPr>
                      </w:pPr>
                    </w:p>
                    <w:p w14:paraId="23A25EA4" w14:textId="77777777" w:rsidR="00833E57" w:rsidRPr="0081417D" w:rsidRDefault="00833E57" w:rsidP="00B37EF3">
                      <w:pPr>
                        <w:rPr>
                          <w:color w:val="FFFFFF" w:themeColor="background1"/>
                          <w:sz w:val="96"/>
                          <w:szCs w:val="96"/>
                        </w:rPr>
                      </w:pPr>
                    </w:p>
                  </w:txbxContent>
                </v:textbox>
                <w10:wrap type="square"/>
              </v:shape>
            </w:pict>
          </mc:Fallback>
        </mc:AlternateContent>
      </w:r>
      <w:r w:rsidR="00B37EF3">
        <w:rPr>
          <w:noProof/>
        </w:rPr>
        <mc:AlternateContent>
          <mc:Choice Requires="wps">
            <w:drawing>
              <wp:anchor distT="0" distB="0" distL="114300" distR="114300" simplePos="0" relativeHeight="251658239" behindDoc="0" locked="0" layoutInCell="1" allowOverlap="1" wp14:anchorId="19FAC3B8" wp14:editId="13929119">
                <wp:simplePos x="0" y="0"/>
                <wp:positionH relativeFrom="column">
                  <wp:posOffset>4738254</wp:posOffset>
                </wp:positionH>
                <wp:positionV relativeFrom="paragraph">
                  <wp:posOffset>-825211</wp:posOffset>
                </wp:positionV>
                <wp:extent cx="2063865" cy="68164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063865" cy="681643"/>
                        </a:xfrm>
                        <a:prstGeom prst="rect">
                          <a:avLst/>
                        </a:prstGeom>
                        <a:noFill/>
                        <a:ln w="6350">
                          <a:noFill/>
                        </a:ln>
                      </wps:spPr>
                      <wps:txbx>
                        <w:txbxContent>
                          <w:p w14:paraId="7ACD03DE" w14:textId="564D9CB2" w:rsidR="00B37EF3" w:rsidRDefault="00B37EF3">
                            <w:r>
                              <w:rPr>
                                <w:noProof/>
                              </w:rPr>
                              <w:drawing>
                                <wp:inline distT="0" distB="0" distL="0" distR="0" wp14:anchorId="7A81319A" wp14:editId="6CBB713E">
                                  <wp:extent cx="2133600" cy="64008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0160" cy="657048"/>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AC3B8" id="Text Box 13" o:spid="_x0000_s1027" type="#_x0000_t202" style="position:absolute;margin-left:373.1pt;margin-top:-65pt;width:162.5pt;height:53.6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" filled="f" stroked="f" strokeweight=".5pt">
                <v:textbox>
                  <w:txbxContent>
                    <w:p w14:paraId="7ACD03DE" w14:textId="564D9CB2" w:rsidR="00B37EF3" w:rsidRDefault="00B37EF3">
                      <w:r>
                        <w:rPr>
                          <w:noProof/>
                        </w:rPr>
                        <w:drawing>
                          <wp:inline distT="0" distB="0" distL="0" distR="0" wp14:anchorId="7A81319A" wp14:editId="6CBB713E">
                            <wp:extent cx="2133600" cy="64008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90160" cy="657048"/>
                                    </a:xfrm>
                                    <a:prstGeom prst="rect">
                                      <a:avLst/>
                                    </a:prstGeom>
                                    <a:ln>
                                      <a:noFill/>
                                    </a:ln>
                                  </pic:spPr>
                                </pic:pic>
                              </a:graphicData>
                            </a:graphic>
                          </wp:inline>
                        </w:drawing>
                      </w:r>
                    </w:p>
                  </w:txbxContent>
                </v:textbox>
              </v:shape>
            </w:pict>
          </mc:Fallback>
        </mc:AlternateContent>
      </w:r>
      <w:r w:rsidR="003E37B0">
        <w:rPr>
          <w:noProof/>
        </w:rPr>
        <w:drawing>
          <wp:anchor distT="0" distB="0" distL="114300" distR="114300" simplePos="0" relativeHeight="251663360" behindDoc="1" locked="0" layoutInCell="1" allowOverlap="1" wp14:anchorId="060E5DBD" wp14:editId="14F04BBD">
            <wp:simplePos x="0" y="0"/>
            <wp:positionH relativeFrom="page">
              <wp:posOffset>6525</wp:posOffset>
            </wp:positionH>
            <wp:positionV relativeFrom="page">
              <wp:posOffset>7620</wp:posOffset>
            </wp:positionV>
            <wp:extent cx="7772400" cy="10058400"/>
            <wp:effectExtent l="0" t="0" r="0" b="0"/>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1BD92915" w14:textId="3CB40E31" w:rsidR="00891888" w:rsidRDefault="00891888">
      <w:r>
        <w:br w:type="page"/>
      </w:r>
    </w:p>
    <w:p w14:paraId="4A4FEB84" w14:textId="2622A52F" w:rsidR="005D5F5D" w:rsidRPr="001269C6" w:rsidRDefault="000E227E" w:rsidP="001269C6">
      <w:pPr>
        <w:pStyle w:val="HEADINGS1SectionTitle"/>
      </w:pPr>
      <w:bookmarkStart w:id="0" w:name="_Toc82384083"/>
      <w:r>
        <w:lastRenderedPageBreak/>
        <w:t>Introduction</w:t>
      </w:r>
      <w:bookmarkEnd w:id="0"/>
    </w:p>
    <w:p w14:paraId="770AF5ED" w14:textId="40423407" w:rsidR="005D5F5D" w:rsidRDefault="005D5F5D" w:rsidP="005D5F5D">
      <w:pPr>
        <w:pStyle w:val="HEADINGSBlueLine"/>
      </w:pPr>
    </w:p>
    <w:p w14:paraId="37910E84" w14:textId="4596D3A2" w:rsidR="005D5F5D" w:rsidRPr="005D5F5D" w:rsidRDefault="005D5F5D" w:rsidP="005D5F5D">
      <w:pPr>
        <w:pStyle w:val="PARAGRAPHIntroductoryPara"/>
        <w:rPr>
          <w:color w:val="595959" w:themeColor="text1" w:themeTint="A6"/>
        </w:rPr>
      </w:pPr>
      <w:r w:rsidRPr="005D5F5D">
        <w:rPr>
          <w:color w:val="595959" w:themeColor="text1" w:themeTint="A6"/>
        </w:rPr>
        <w:t xml:space="preserve">This </w:t>
      </w:r>
      <w:r w:rsidR="000E227E">
        <w:rPr>
          <w:color w:val="595959" w:themeColor="text1" w:themeTint="A6"/>
        </w:rPr>
        <w:t>installation</w:t>
      </w:r>
      <w:r w:rsidRPr="005D5F5D">
        <w:rPr>
          <w:color w:val="595959" w:themeColor="text1" w:themeTint="A6"/>
        </w:rPr>
        <w:t xml:space="preserve"> provides </w:t>
      </w:r>
      <w:r w:rsidR="000E227E">
        <w:rPr>
          <w:color w:val="595959" w:themeColor="text1" w:themeTint="A6"/>
        </w:rPr>
        <w:t xml:space="preserve">the step-by-step instructions to install the EGCS Starter Portal to a Dataverse environment. </w:t>
      </w:r>
      <w:r w:rsidRPr="005D5F5D">
        <w:rPr>
          <w:color w:val="595959" w:themeColor="text1" w:themeTint="A6"/>
        </w:rPr>
        <w:t xml:space="preserve">With the emergence of Protected B cloud in the Government of Canada, your department now has access to SaaS and PaaS solutions such as PowerApps, Dynamics 365 SaaS, Azure B2C and Azure DevOps with advanced reporting and monitoring services to provide you with a secure, performant, and reliable service that is maintained by Microsoft M365 and Azure thereby </w:t>
      </w:r>
      <w:r w:rsidR="00025CBA" w:rsidRPr="005D5F5D">
        <w:rPr>
          <w:color w:val="595959" w:themeColor="text1" w:themeTint="A6"/>
        </w:rPr>
        <w:t>abstracting</w:t>
      </w:r>
      <w:r w:rsidRPr="005D5F5D">
        <w:rPr>
          <w:color w:val="595959" w:themeColor="text1" w:themeTint="A6"/>
        </w:rPr>
        <w:t xml:space="preserve"> the complexities of hosting on premise custom portal and back-office CRM solution and spreadsheets. </w:t>
      </w:r>
      <w:r w:rsidR="000E227E">
        <w:rPr>
          <w:color w:val="595959" w:themeColor="text1" w:themeTint="A6"/>
        </w:rPr>
        <w:t xml:space="preserve"> Hence, leveraging the EGCS Starter Portal as an accelerator to administer Grants &amp; Contributions in your Department’s Cloud subscription together with an external facing portal that is configured with WET, you are empowered to provide modern services to both internal staff and external users applying for G&amp;C.</w:t>
      </w:r>
    </w:p>
    <w:p w14:paraId="309293FE" w14:textId="497BCF46" w:rsidR="00891888" w:rsidRDefault="00891888" w:rsidP="00891888"/>
    <w:p w14:paraId="2DCB8A32" w14:textId="74816ADD" w:rsidR="000E227E" w:rsidRDefault="000E227E" w:rsidP="00891888"/>
    <w:p w14:paraId="23EDA429" w14:textId="6EBF86BE" w:rsidR="000E227E" w:rsidRDefault="000E227E" w:rsidP="00891888"/>
    <w:p w14:paraId="44A11CA9" w14:textId="73D56020" w:rsidR="000E227E" w:rsidRDefault="000E227E" w:rsidP="00891888"/>
    <w:p w14:paraId="5BD59892" w14:textId="2C4AF713" w:rsidR="000E227E" w:rsidRDefault="000E227E" w:rsidP="00891888"/>
    <w:p w14:paraId="52F56C2B" w14:textId="2C43866A" w:rsidR="000E227E" w:rsidRDefault="000E227E" w:rsidP="00891888"/>
    <w:p w14:paraId="35884D5A" w14:textId="490C3C0E" w:rsidR="000E227E" w:rsidRDefault="000E227E" w:rsidP="00891888"/>
    <w:p w14:paraId="7568AE10" w14:textId="4BEA98DE" w:rsidR="000E227E" w:rsidRDefault="000E227E" w:rsidP="00891888"/>
    <w:p w14:paraId="01F75CA3" w14:textId="09A9807B" w:rsidR="000E227E" w:rsidRDefault="000E227E" w:rsidP="00891888"/>
    <w:p w14:paraId="46B2A90E" w14:textId="4F0C5BA9" w:rsidR="000E227E" w:rsidRDefault="000E227E" w:rsidP="00891888"/>
    <w:p w14:paraId="28254E4B" w14:textId="77777777" w:rsidR="000E227E" w:rsidRDefault="000E227E" w:rsidP="00891888"/>
    <w:p w14:paraId="0E3E1839" w14:textId="77777777" w:rsidR="00823422" w:rsidRPr="00823422" w:rsidRDefault="00823422" w:rsidP="00823422"/>
    <w:bookmarkStart w:id="1" w:name="_Toc19271683" w:displacedByCustomXml="next"/>
    <w:sdt>
      <w:sdtPr>
        <w:rPr>
          <w:rFonts w:asciiTheme="minorHAnsi" w:eastAsiaTheme="minorEastAsia" w:hAnsiTheme="minorHAnsi" w:cstheme="minorBidi"/>
          <w:b w:val="0"/>
          <w:bCs w:val="0"/>
          <w:color w:val="auto"/>
          <w:sz w:val="24"/>
          <w:szCs w:val="24"/>
          <w:lang w:val="en-CA"/>
        </w:rPr>
        <w:id w:val="-1374690962"/>
        <w:docPartObj>
          <w:docPartGallery w:val="Table of Contents"/>
          <w:docPartUnique/>
        </w:docPartObj>
      </w:sdtPr>
      <w:sdtEndPr>
        <w:rPr>
          <w:rFonts w:ascii="Times New Roman" w:eastAsia="Times New Roman" w:hAnsi="Times New Roman" w:cs="Times New Roman"/>
          <w:noProof/>
        </w:rPr>
      </w:sdtEndPr>
      <w:sdtContent>
        <w:p w14:paraId="04AAB550" w14:textId="0F4B4E51" w:rsidR="00F3251F" w:rsidRPr="00F3251F" w:rsidRDefault="00F3251F">
          <w:pPr>
            <w:pStyle w:val="TOCHeading"/>
            <w:rPr>
              <w:rFonts w:ascii="Segoe UI" w:hAnsi="Segoe UI" w:cs="Segoe UI"/>
            </w:rPr>
          </w:pPr>
          <w:r w:rsidRPr="00F3251F">
            <w:rPr>
              <w:rFonts w:ascii="Segoe UI" w:hAnsi="Segoe UI" w:cs="Segoe UI"/>
            </w:rPr>
            <w:t>Table of Contents</w:t>
          </w:r>
        </w:p>
        <w:p w14:paraId="2EBA0B70" w14:textId="04279140" w:rsidR="0078118D" w:rsidRDefault="00F3251F">
          <w:pPr>
            <w:pStyle w:val="TOC1"/>
            <w:tabs>
              <w:tab w:val="right" w:leader="dot" w:pos="935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82384083" w:history="1">
            <w:r w:rsidR="0078118D" w:rsidRPr="00937FF8">
              <w:rPr>
                <w:rStyle w:val="Hyperlink"/>
                <w:noProof/>
              </w:rPr>
              <w:t>Introduction</w:t>
            </w:r>
            <w:r w:rsidR="0078118D">
              <w:rPr>
                <w:noProof/>
                <w:webHidden/>
              </w:rPr>
              <w:tab/>
            </w:r>
            <w:r w:rsidR="0078118D">
              <w:rPr>
                <w:noProof/>
                <w:webHidden/>
              </w:rPr>
              <w:fldChar w:fldCharType="begin"/>
            </w:r>
            <w:r w:rsidR="0078118D">
              <w:rPr>
                <w:noProof/>
                <w:webHidden/>
              </w:rPr>
              <w:instrText xml:space="preserve"> PAGEREF _Toc82384083 \h </w:instrText>
            </w:r>
            <w:r w:rsidR="0078118D">
              <w:rPr>
                <w:noProof/>
                <w:webHidden/>
              </w:rPr>
            </w:r>
            <w:r w:rsidR="0078118D">
              <w:rPr>
                <w:noProof/>
                <w:webHidden/>
              </w:rPr>
              <w:fldChar w:fldCharType="separate"/>
            </w:r>
            <w:r w:rsidR="0078118D">
              <w:rPr>
                <w:noProof/>
                <w:webHidden/>
              </w:rPr>
              <w:t>2</w:t>
            </w:r>
            <w:r w:rsidR="0078118D">
              <w:rPr>
                <w:noProof/>
                <w:webHidden/>
              </w:rPr>
              <w:fldChar w:fldCharType="end"/>
            </w:r>
          </w:hyperlink>
        </w:p>
        <w:p w14:paraId="3255923E" w14:textId="4BB9D23F" w:rsidR="0078118D" w:rsidRDefault="0078118D">
          <w:pPr>
            <w:pStyle w:val="TOC1"/>
            <w:tabs>
              <w:tab w:val="right" w:leader="dot" w:pos="9350"/>
            </w:tabs>
            <w:rPr>
              <w:b w:val="0"/>
              <w:bCs w:val="0"/>
              <w:i w:val="0"/>
              <w:iCs w:val="0"/>
              <w:noProof/>
            </w:rPr>
          </w:pPr>
          <w:hyperlink w:anchor="_Toc82384084" w:history="1">
            <w:r w:rsidRPr="00937FF8">
              <w:rPr>
                <w:rStyle w:val="Hyperlink"/>
                <w:noProof/>
              </w:rPr>
              <w:t>Configuring your Environment</w:t>
            </w:r>
            <w:r>
              <w:rPr>
                <w:noProof/>
                <w:webHidden/>
              </w:rPr>
              <w:tab/>
            </w:r>
            <w:r>
              <w:rPr>
                <w:noProof/>
                <w:webHidden/>
              </w:rPr>
              <w:fldChar w:fldCharType="begin"/>
            </w:r>
            <w:r>
              <w:rPr>
                <w:noProof/>
                <w:webHidden/>
              </w:rPr>
              <w:instrText xml:space="preserve"> PAGEREF _Toc82384084 \h </w:instrText>
            </w:r>
            <w:r>
              <w:rPr>
                <w:noProof/>
                <w:webHidden/>
              </w:rPr>
            </w:r>
            <w:r>
              <w:rPr>
                <w:noProof/>
                <w:webHidden/>
              </w:rPr>
              <w:fldChar w:fldCharType="separate"/>
            </w:r>
            <w:r>
              <w:rPr>
                <w:noProof/>
                <w:webHidden/>
              </w:rPr>
              <w:t>4</w:t>
            </w:r>
            <w:r>
              <w:rPr>
                <w:noProof/>
                <w:webHidden/>
              </w:rPr>
              <w:fldChar w:fldCharType="end"/>
            </w:r>
          </w:hyperlink>
        </w:p>
        <w:p w14:paraId="17D8241A" w14:textId="2C8CAA1D" w:rsidR="0078118D" w:rsidRDefault="0078118D">
          <w:pPr>
            <w:pStyle w:val="TOC2"/>
            <w:tabs>
              <w:tab w:val="right" w:leader="dot" w:pos="9350"/>
            </w:tabs>
            <w:rPr>
              <w:b w:val="0"/>
              <w:bCs w:val="0"/>
              <w:noProof/>
              <w:sz w:val="24"/>
              <w:szCs w:val="24"/>
            </w:rPr>
          </w:pPr>
          <w:hyperlink w:anchor="_Toc82384085" w:history="1">
            <w:r w:rsidRPr="00937FF8">
              <w:rPr>
                <w:rStyle w:val="Hyperlink"/>
                <w:noProof/>
              </w:rPr>
              <w:t>PRE-REQUISITES</w:t>
            </w:r>
            <w:r>
              <w:rPr>
                <w:noProof/>
                <w:webHidden/>
              </w:rPr>
              <w:tab/>
            </w:r>
            <w:r>
              <w:rPr>
                <w:noProof/>
                <w:webHidden/>
              </w:rPr>
              <w:fldChar w:fldCharType="begin"/>
            </w:r>
            <w:r>
              <w:rPr>
                <w:noProof/>
                <w:webHidden/>
              </w:rPr>
              <w:instrText xml:space="preserve"> PAGEREF _Toc82384085 \h </w:instrText>
            </w:r>
            <w:r>
              <w:rPr>
                <w:noProof/>
                <w:webHidden/>
              </w:rPr>
            </w:r>
            <w:r>
              <w:rPr>
                <w:noProof/>
                <w:webHidden/>
              </w:rPr>
              <w:fldChar w:fldCharType="separate"/>
            </w:r>
            <w:r>
              <w:rPr>
                <w:noProof/>
                <w:webHidden/>
              </w:rPr>
              <w:t>4</w:t>
            </w:r>
            <w:r>
              <w:rPr>
                <w:noProof/>
                <w:webHidden/>
              </w:rPr>
              <w:fldChar w:fldCharType="end"/>
            </w:r>
          </w:hyperlink>
        </w:p>
        <w:p w14:paraId="59EDA92C" w14:textId="7E1CE2BD" w:rsidR="0078118D" w:rsidRDefault="0078118D">
          <w:pPr>
            <w:pStyle w:val="TOC2"/>
            <w:tabs>
              <w:tab w:val="right" w:leader="dot" w:pos="9350"/>
            </w:tabs>
            <w:rPr>
              <w:b w:val="0"/>
              <w:bCs w:val="0"/>
              <w:noProof/>
              <w:sz w:val="24"/>
              <w:szCs w:val="24"/>
            </w:rPr>
          </w:pPr>
          <w:hyperlink w:anchor="_Toc82384086" w:history="1">
            <w:r w:rsidRPr="00937FF8">
              <w:rPr>
                <w:rStyle w:val="Hyperlink"/>
                <w:noProof/>
              </w:rPr>
              <w:t>STEP 1: NAVIGATE TO THE POWERPLATFORM ADMIN CONSOLE AND CREATE A NEW ENVIRONMENT</w:t>
            </w:r>
            <w:r>
              <w:rPr>
                <w:noProof/>
                <w:webHidden/>
              </w:rPr>
              <w:tab/>
            </w:r>
            <w:r>
              <w:rPr>
                <w:noProof/>
                <w:webHidden/>
              </w:rPr>
              <w:fldChar w:fldCharType="begin"/>
            </w:r>
            <w:r>
              <w:rPr>
                <w:noProof/>
                <w:webHidden/>
              </w:rPr>
              <w:instrText xml:space="preserve"> PAGEREF _Toc82384086 \h </w:instrText>
            </w:r>
            <w:r>
              <w:rPr>
                <w:noProof/>
                <w:webHidden/>
              </w:rPr>
            </w:r>
            <w:r>
              <w:rPr>
                <w:noProof/>
                <w:webHidden/>
              </w:rPr>
              <w:fldChar w:fldCharType="separate"/>
            </w:r>
            <w:r>
              <w:rPr>
                <w:noProof/>
                <w:webHidden/>
              </w:rPr>
              <w:t>4</w:t>
            </w:r>
            <w:r>
              <w:rPr>
                <w:noProof/>
                <w:webHidden/>
              </w:rPr>
              <w:fldChar w:fldCharType="end"/>
            </w:r>
          </w:hyperlink>
        </w:p>
        <w:p w14:paraId="0D7FF1E0" w14:textId="432AEAA5" w:rsidR="0078118D" w:rsidRDefault="0078118D">
          <w:pPr>
            <w:pStyle w:val="TOC2"/>
            <w:tabs>
              <w:tab w:val="right" w:leader="dot" w:pos="9350"/>
            </w:tabs>
            <w:rPr>
              <w:b w:val="0"/>
              <w:bCs w:val="0"/>
              <w:noProof/>
              <w:sz w:val="24"/>
              <w:szCs w:val="24"/>
            </w:rPr>
          </w:pPr>
          <w:hyperlink w:anchor="_Toc82384087" w:history="1">
            <w:r w:rsidRPr="00937FF8">
              <w:rPr>
                <w:rStyle w:val="Hyperlink"/>
                <w:noProof/>
              </w:rPr>
              <w:t>STEP 2: GO TO THE POWERAPPS ADMIN CONSOLE AND CREATE A PORTAL FOR YOUR NEW ENVIRONMENT</w:t>
            </w:r>
            <w:r>
              <w:rPr>
                <w:noProof/>
                <w:webHidden/>
              </w:rPr>
              <w:tab/>
            </w:r>
            <w:r>
              <w:rPr>
                <w:noProof/>
                <w:webHidden/>
              </w:rPr>
              <w:fldChar w:fldCharType="begin"/>
            </w:r>
            <w:r>
              <w:rPr>
                <w:noProof/>
                <w:webHidden/>
              </w:rPr>
              <w:instrText xml:space="preserve"> PAGEREF _Toc82384087 \h </w:instrText>
            </w:r>
            <w:r>
              <w:rPr>
                <w:noProof/>
                <w:webHidden/>
              </w:rPr>
            </w:r>
            <w:r>
              <w:rPr>
                <w:noProof/>
                <w:webHidden/>
              </w:rPr>
              <w:fldChar w:fldCharType="separate"/>
            </w:r>
            <w:r>
              <w:rPr>
                <w:noProof/>
                <w:webHidden/>
              </w:rPr>
              <w:t>5</w:t>
            </w:r>
            <w:r>
              <w:rPr>
                <w:noProof/>
                <w:webHidden/>
              </w:rPr>
              <w:fldChar w:fldCharType="end"/>
            </w:r>
          </w:hyperlink>
        </w:p>
        <w:p w14:paraId="006EDFA4" w14:textId="4D2BB5BD" w:rsidR="0078118D" w:rsidRDefault="0078118D">
          <w:pPr>
            <w:pStyle w:val="TOC2"/>
            <w:tabs>
              <w:tab w:val="right" w:leader="dot" w:pos="9350"/>
            </w:tabs>
            <w:rPr>
              <w:b w:val="0"/>
              <w:bCs w:val="0"/>
              <w:noProof/>
              <w:sz w:val="24"/>
              <w:szCs w:val="24"/>
            </w:rPr>
          </w:pPr>
          <w:hyperlink w:anchor="_Toc82384088" w:history="1">
            <w:r w:rsidRPr="00937FF8">
              <w:rPr>
                <w:rStyle w:val="Hyperlink"/>
                <w:noProof/>
              </w:rPr>
              <w:t>STEP 3: REMOVE FILE RESTRICTIONS FROM DATAVERSE (CRM)</w:t>
            </w:r>
            <w:r>
              <w:rPr>
                <w:noProof/>
                <w:webHidden/>
              </w:rPr>
              <w:tab/>
            </w:r>
            <w:r>
              <w:rPr>
                <w:noProof/>
                <w:webHidden/>
              </w:rPr>
              <w:fldChar w:fldCharType="begin"/>
            </w:r>
            <w:r>
              <w:rPr>
                <w:noProof/>
                <w:webHidden/>
              </w:rPr>
              <w:instrText xml:space="preserve"> PAGEREF _Toc82384088 \h </w:instrText>
            </w:r>
            <w:r>
              <w:rPr>
                <w:noProof/>
                <w:webHidden/>
              </w:rPr>
            </w:r>
            <w:r>
              <w:rPr>
                <w:noProof/>
                <w:webHidden/>
              </w:rPr>
              <w:fldChar w:fldCharType="separate"/>
            </w:r>
            <w:r>
              <w:rPr>
                <w:noProof/>
                <w:webHidden/>
              </w:rPr>
              <w:t>6</w:t>
            </w:r>
            <w:r>
              <w:rPr>
                <w:noProof/>
                <w:webHidden/>
              </w:rPr>
              <w:fldChar w:fldCharType="end"/>
            </w:r>
          </w:hyperlink>
        </w:p>
        <w:p w14:paraId="38865212" w14:textId="49DE2A59" w:rsidR="0078118D" w:rsidRDefault="0078118D">
          <w:pPr>
            <w:pStyle w:val="TOC3"/>
            <w:tabs>
              <w:tab w:val="right" w:leader="dot" w:pos="9350"/>
            </w:tabs>
            <w:rPr>
              <w:noProof/>
              <w:sz w:val="24"/>
              <w:szCs w:val="24"/>
            </w:rPr>
          </w:pPr>
          <w:hyperlink w:anchor="_Toc82384089" w:history="1">
            <w:r w:rsidRPr="00937FF8">
              <w:rPr>
                <w:rStyle w:val="Hyperlink"/>
                <w:noProof/>
              </w:rPr>
              <w:t>Open the Advanced Settings in the same Environment</w:t>
            </w:r>
            <w:r>
              <w:rPr>
                <w:noProof/>
                <w:webHidden/>
              </w:rPr>
              <w:tab/>
            </w:r>
            <w:r>
              <w:rPr>
                <w:noProof/>
                <w:webHidden/>
              </w:rPr>
              <w:fldChar w:fldCharType="begin"/>
            </w:r>
            <w:r>
              <w:rPr>
                <w:noProof/>
                <w:webHidden/>
              </w:rPr>
              <w:instrText xml:space="preserve"> PAGEREF _Toc82384089 \h </w:instrText>
            </w:r>
            <w:r>
              <w:rPr>
                <w:noProof/>
                <w:webHidden/>
              </w:rPr>
            </w:r>
            <w:r>
              <w:rPr>
                <w:noProof/>
                <w:webHidden/>
              </w:rPr>
              <w:fldChar w:fldCharType="separate"/>
            </w:r>
            <w:r>
              <w:rPr>
                <w:noProof/>
                <w:webHidden/>
              </w:rPr>
              <w:t>7</w:t>
            </w:r>
            <w:r>
              <w:rPr>
                <w:noProof/>
                <w:webHidden/>
              </w:rPr>
              <w:fldChar w:fldCharType="end"/>
            </w:r>
          </w:hyperlink>
        </w:p>
        <w:p w14:paraId="14075EED" w14:textId="4383E841" w:rsidR="0078118D" w:rsidRDefault="0078118D">
          <w:pPr>
            <w:pStyle w:val="TOC3"/>
            <w:tabs>
              <w:tab w:val="right" w:leader="dot" w:pos="9350"/>
            </w:tabs>
            <w:rPr>
              <w:noProof/>
              <w:sz w:val="24"/>
              <w:szCs w:val="24"/>
            </w:rPr>
          </w:pPr>
          <w:hyperlink w:anchor="_Toc82384090" w:history="1">
            <w:r w:rsidRPr="00937FF8">
              <w:rPr>
                <w:rStyle w:val="Hyperlink"/>
                <w:noProof/>
              </w:rPr>
              <w:t>In the site map, expand Settings, select Administration and System Settings and Navigate to the General tab</w:t>
            </w:r>
            <w:r>
              <w:rPr>
                <w:noProof/>
                <w:webHidden/>
              </w:rPr>
              <w:tab/>
            </w:r>
            <w:r>
              <w:rPr>
                <w:noProof/>
                <w:webHidden/>
              </w:rPr>
              <w:fldChar w:fldCharType="begin"/>
            </w:r>
            <w:r>
              <w:rPr>
                <w:noProof/>
                <w:webHidden/>
              </w:rPr>
              <w:instrText xml:space="preserve"> PAGEREF _Toc82384090 \h </w:instrText>
            </w:r>
            <w:r>
              <w:rPr>
                <w:noProof/>
                <w:webHidden/>
              </w:rPr>
            </w:r>
            <w:r>
              <w:rPr>
                <w:noProof/>
                <w:webHidden/>
              </w:rPr>
              <w:fldChar w:fldCharType="separate"/>
            </w:r>
            <w:r>
              <w:rPr>
                <w:noProof/>
                <w:webHidden/>
              </w:rPr>
              <w:t>7</w:t>
            </w:r>
            <w:r>
              <w:rPr>
                <w:noProof/>
                <w:webHidden/>
              </w:rPr>
              <w:fldChar w:fldCharType="end"/>
            </w:r>
          </w:hyperlink>
        </w:p>
        <w:p w14:paraId="79D155A1" w14:textId="50DDA8DE" w:rsidR="0078118D" w:rsidRDefault="0078118D">
          <w:pPr>
            <w:pStyle w:val="TOC2"/>
            <w:tabs>
              <w:tab w:val="right" w:leader="dot" w:pos="9350"/>
            </w:tabs>
            <w:rPr>
              <w:b w:val="0"/>
              <w:bCs w:val="0"/>
              <w:noProof/>
              <w:sz w:val="24"/>
              <w:szCs w:val="24"/>
            </w:rPr>
          </w:pPr>
          <w:hyperlink w:anchor="_Toc82384091" w:history="1">
            <w:r w:rsidRPr="00937FF8">
              <w:rPr>
                <w:rStyle w:val="Hyperlink"/>
                <w:noProof/>
              </w:rPr>
              <w:t>STEP 4: IMPORT THE CRM SOLUTION</w:t>
            </w:r>
            <w:r>
              <w:rPr>
                <w:noProof/>
                <w:webHidden/>
              </w:rPr>
              <w:tab/>
            </w:r>
            <w:r>
              <w:rPr>
                <w:noProof/>
                <w:webHidden/>
              </w:rPr>
              <w:fldChar w:fldCharType="begin"/>
            </w:r>
            <w:r>
              <w:rPr>
                <w:noProof/>
                <w:webHidden/>
              </w:rPr>
              <w:instrText xml:space="preserve"> PAGEREF _Toc82384091 \h </w:instrText>
            </w:r>
            <w:r>
              <w:rPr>
                <w:noProof/>
                <w:webHidden/>
              </w:rPr>
            </w:r>
            <w:r>
              <w:rPr>
                <w:noProof/>
                <w:webHidden/>
              </w:rPr>
              <w:fldChar w:fldCharType="separate"/>
            </w:r>
            <w:r>
              <w:rPr>
                <w:noProof/>
                <w:webHidden/>
              </w:rPr>
              <w:t>9</w:t>
            </w:r>
            <w:r>
              <w:rPr>
                <w:noProof/>
                <w:webHidden/>
              </w:rPr>
              <w:fldChar w:fldCharType="end"/>
            </w:r>
          </w:hyperlink>
        </w:p>
        <w:p w14:paraId="6ECEEFC8" w14:textId="0759A983" w:rsidR="0078118D" w:rsidRDefault="0078118D">
          <w:pPr>
            <w:pStyle w:val="TOC3"/>
            <w:tabs>
              <w:tab w:val="right" w:leader="dot" w:pos="9350"/>
            </w:tabs>
            <w:rPr>
              <w:noProof/>
              <w:sz w:val="24"/>
              <w:szCs w:val="24"/>
            </w:rPr>
          </w:pPr>
          <w:hyperlink w:anchor="_Toc82384092" w:history="1">
            <w:r w:rsidRPr="00937FF8">
              <w:rPr>
                <w:rStyle w:val="Hyperlink"/>
                <w:noProof/>
              </w:rPr>
              <w:t>Expand Settings and go to Solutions</w:t>
            </w:r>
            <w:r>
              <w:rPr>
                <w:noProof/>
                <w:webHidden/>
              </w:rPr>
              <w:tab/>
            </w:r>
            <w:r>
              <w:rPr>
                <w:noProof/>
                <w:webHidden/>
              </w:rPr>
              <w:fldChar w:fldCharType="begin"/>
            </w:r>
            <w:r>
              <w:rPr>
                <w:noProof/>
                <w:webHidden/>
              </w:rPr>
              <w:instrText xml:space="preserve"> PAGEREF _Toc82384092 \h </w:instrText>
            </w:r>
            <w:r>
              <w:rPr>
                <w:noProof/>
                <w:webHidden/>
              </w:rPr>
            </w:r>
            <w:r>
              <w:rPr>
                <w:noProof/>
                <w:webHidden/>
              </w:rPr>
              <w:fldChar w:fldCharType="separate"/>
            </w:r>
            <w:r>
              <w:rPr>
                <w:noProof/>
                <w:webHidden/>
              </w:rPr>
              <w:t>9</w:t>
            </w:r>
            <w:r>
              <w:rPr>
                <w:noProof/>
                <w:webHidden/>
              </w:rPr>
              <w:fldChar w:fldCharType="end"/>
            </w:r>
          </w:hyperlink>
        </w:p>
        <w:p w14:paraId="13D1B3E2" w14:textId="3943BF90" w:rsidR="0078118D" w:rsidRDefault="0078118D">
          <w:pPr>
            <w:pStyle w:val="TOC3"/>
            <w:tabs>
              <w:tab w:val="right" w:leader="dot" w:pos="9350"/>
            </w:tabs>
            <w:rPr>
              <w:noProof/>
              <w:sz w:val="24"/>
              <w:szCs w:val="24"/>
            </w:rPr>
          </w:pPr>
          <w:hyperlink w:anchor="_Toc82384093" w:history="1">
            <w:r w:rsidRPr="00937FF8">
              <w:rPr>
                <w:rStyle w:val="Hyperlink"/>
                <w:noProof/>
              </w:rPr>
              <w:t xml:space="preserve">Press the Import Solution Button and </w:t>
            </w:r>
            <w:r w:rsidRPr="00937FF8">
              <w:rPr>
                <w:rStyle w:val="Hyperlink"/>
                <w:b/>
                <w:bCs/>
                <w:i/>
                <w:iCs/>
                <w:noProof/>
              </w:rPr>
              <w:t>Import the EGCSModelDS</w:t>
            </w:r>
            <w:r w:rsidRPr="00937FF8">
              <w:rPr>
                <w:rStyle w:val="Hyperlink"/>
                <w:noProof/>
              </w:rPr>
              <w:t xml:space="preserve"> Solution</w:t>
            </w:r>
            <w:r>
              <w:rPr>
                <w:noProof/>
                <w:webHidden/>
              </w:rPr>
              <w:tab/>
            </w:r>
            <w:r>
              <w:rPr>
                <w:noProof/>
                <w:webHidden/>
              </w:rPr>
              <w:fldChar w:fldCharType="begin"/>
            </w:r>
            <w:r>
              <w:rPr>
                <w:noProof/>
                <w:webHidden/>
              </w:rPr>
              <w:instrText xml:space="preserve"> PAGEREF _Toc82384093 \h </w:instrText>
            </w:r>
            <w:r>
              <w:rPr>
                <w:noProof/>
                <w:webHidden/>
              </w:rPr>
            </w:r>
            <w:r>
              <w:rPr>
                <w:noProof/>
                <w:webHidden/>
              </w:rPr>
              <w:fldChar w:fldCharType="separate"/>
            </w:r>
            <w:r>
              <w:rPr>
                <w:noProof/>
                <w:webHidden/>
              </w:rPr>
              <w:t>9</w:t>
            </w:r>
            <w:r>
              <w:rPr>
                <w:noProof/>
                <w:webHidden/>
              </w:rPr>
              <w:fldChar w:fldCharType="end"/>
            </w:r>
          </w:hyperlink>
        </w:p>
        <w:p w14:paraId="6EEEB20D" w14:textId="677E2715" w:rsidR="0078118D" w:rsidRDefault="0078118D">
          <w:pPr>
            <w:pStyle w:val="TOC3"/>
            <w:tabs>
              <w:tab w:val="right" w:leader="dot" w:pos="9350"/>
            </w:tabs>
            <w:rPr>
              <w:noProof/>
              <w:sz w:val="24"/>
              <w:szCs w:val="24"/>
            </w:rPr>
          </w:pPr>
          <w:hyperlink w:anchor="_Toc82384094" w:history="1">
            <w:r w:rsidRPr="00937FF8">
              <w:rPr>
                <w:rStyle w:val="Hyperlink"/>
                <w:noProof/>
              </w:rPr>
              <w:t xml:space="preserve">Press the Import Solution Button and </w:t>
            </w:r>
            <w:r w:rsidRPr="00937FF8">
              <w:rPr>
                <w:rStyle w:val="Hyperlink"/>
                <w:b/>
                <w:bCs/>
                <w:i/>
                <w:iCs/>
                <w:noProof/>
              </w:rPr>
              <w:t>Import the EGCS Portal Accelerator/PT</w:t>
            </w:r>
            <w:r w:rsidRPr="00937FF8">
              <w:rPr>
                <w:rStyle w:val="Hyperlink"/>
                <w:noProof/>
              </w:rPr>
              <w:t xml:space="preserve"> Solution</w:t>
            </w:r>
            <w:r>
              <w:rPr>
                <w:noProof/>
                <w:webHidden/>
              </w:rPr>
              <w:tab/>
            </w:r>
            <w:r>
              <w:rPr>
                <w:noProof/>
                <w:webHidden/>
              </w:rPr>
              <w:fldChar w:fldCharType="begin"/>
            </w:r>
            <w:r>
              <w:rPr>
                <w:noProof/>
                <w:webHidden/>
              </w:rPr>
              <w:instrText xml:space="preserve"> PAGEREF _Toc82384094 \h </w:instrText>
            </w:r>
            <w:r>
              <w:rPr>
                <w:noProof/>
                <w:webHidden/>
              </w:rPr>
            </w:r>
            <w:r>
              <w:rPr>
                <w:noProof/>
                <w:webHidden/>
              </w:rPr>
              <w:fldChar w:fldCharType="separate"/>
            </w:r>
            <w:r>
              <w:rPr>
                <w:noProof/>
                <w:webHidden/>
              </w:rPr>
              <w:t>10</w:t>
            </w:r>
            <w:r>
              <w:rPr>
                <w:noProof/>
                <w:webHidden/>
              </w:rPr>
              <w:fldChar w:fldCharType="end"/>
            </w:r>
          </w:hyperlink>
        </w:p>
        <w:p w14:paraId="56318B77" w14:textId="33FA0A48" w:rsidR="0078118D" w:rsidRDefault="0078118D">
          <w:pPr>
            <w:pStyle w:val="TOC2"/>
            <w:tabs>
              <w:tab w:val="right" w:leader="dot" w:pos="9350"/>
            </w:tabs>
            <w:rPr>
              <w:b w:val="0"/>
              <w:bCs w:val="0"/>
              <w:noProof/>
              <w:sz w:val="24"/>
              <w:szCs w:val="24"/>
            </w:rPr>
          </w:pPr>
          <w:hyperlink w:anchor="_Toc82384095" w:history="1">
            <w:r w:rsidRPr="00937FF8">
              <w:rPr>
                <w:rStyle w:val="Hyperlink"/>
                <w:noProof/>
              </w:rPr>
              <w:t>STEP 5: IMPORT THE PORTAL</w:t>
            </w:r>
            <w:r>
              <w:rPr>
                <w:noProof/>
                <w:webHidden/>
              </w:rPr>
              <w:tab/>
            </w:r>
            <w:r>
              <w:rPr>
                <w:noProof/>
                <w:webHidden/>
              </w:rPr>
              <w:fldChar w:fldCharType="begin"/>
            </w:r>
            <w:r>
              <w:rPr>
                <w:noProof/>
                <w:webHidden/>
              </w:rPr>
              <w:instrText xml:space="preserve"> PAGEREF _Toc82384095 \h </w:instrText>
            </w:r>
            <w:r>
              <w:rPr>
                <w:noProof/>
                <w:webHidden/>
              </w:rPr>
            </w:r>
            <w:r>
              <w:rPr>
                <w:noProof/>
                <w:webHidden/>
              </w:rPr>
              <w:fldChar w:fldCharType="separate"/>
            </w:r>
            <w:r>
              <w:rPr>
                <w:noProof/>
                <w:webHidden/>
              </w:rPr>
              <w:t>11</w:t>
            </w:r>
            <w:r>
              <w:rPr>
                <w:noProof/>
                <w:webHidden/>
              </w:rPr>
              <w:fldChar w:fldCharType="end"/>
            </w:r>
          </w:hyperlink>
        </w:p>
        <w:p w14:paraId="45C0400D" w14:textId="381E821F" w:rsidR="0078118D" w:rsidRDefault="0078118D">
          <w:pPr>
            <w:pStyle w:val="TOC3"/>
            <w:tabs>
              <w:tab w:val="right" w:leader="dot" w:pos="9350"/>
            </w:tabs>
            <w:rPr>
              <w:noProof/>
              <w:sz w:val="24"/>
              <w:szCs w:val="24"/>
            </w:rPr>
          </w:pPr>
          <w:hyperlink w:anchor="_Toc82384096" w:history="1">
            <w:r w:rsidRPr="00937FF8">
              <w:rPr>
                <w:rStyle w:val="Hyperlink"/>
                <w:noProof/>
              </w:rPr>
              <w:t>Download the CRM SDK</w:t>
            </w:r>
            <w:r>
              <w:rPr>
                <w:noProof/>
                <w:webHidden/>
              </w:rPr>
              <w:tab/>
            </w:r>
            <w:r>
              <w:rPr>
                <w:noProof/>
                <w:webHidden/>
              </w:rPr>
              <w:fldChar w:fldCharType="begin"/>
            </w:r>
            <w:r>
              <w:rPr>
                <w:noProof/>
                <w:webHidden/>
              </w:rPr>
              <w:instrText xml:space="preserve"> PAGEREF _Toc82384096 \h </w:instrText>
            </w:r>
            <w:r>
              <w:rPr>
                <w:noProof/>
                <w:webHidden/>
              </w:rPr>
            </w:r>
            <w:r>
              <w:rPr>
                <w:noProof/>
                <w:webHidden/>
              </w:rPr>
              <w:fldChar w:fldCharType="separate"/>
            </w:r>
            <w:r>
              <w:rPr>
                <w:noProof/>
                <w:webHidden/>
              </w:rPr>
              <w:t>11</w:t>
            </w:r>
            <w:r>
              <w:rPr>
                <w:noProof/>
                <w:webHidden/>
              </w:rPr>
              <w:fldChar w:fldCharType="end"/>
            </w:r>
          </w:hyperlink>
        </w:p>
        <w:p w14:paraId="7B661B2B" w14:textId="6A26FED9" w:rsidR="0078118D" w:rsidRDefault="0078118D">
          <w:pPr>
            <w:pStyle w:val="TOC3"/>
            <w:tabs>
              <w:tab w:val="right" w:leader="dot" w:pos="9350"/>
            </w:tabs>
            <w:rPr>
              <w:noProof/>
              <w:sz w:val="24"/>
              <w:szCs w:val="24"/>
            </w:rPr>
          </w:pPr>
          <w:hyperlink w:anchor="_Toc82384097" w:history="1">
            <w:r w:rsidRPr="00937FF8">
              <w:rPr>
                <w:rStyle w:val="Hyperlink"/>
                <w:noProof/>
              </w:rPr>
              <w:t>Open the Configuration Migration Utility</w:t>
            </w:r>
            <w:r>
              <w:rPr>
                <w:noProof/>
                <w:webHidden/>
              </w:rPr>
              <w:tab/>
            </w:r>
            <w:r>
              <w:rPr>
                <w:noProof/>
                <w:webHidden/>
              </w:rPr>
              <w:fldChar w:fldCharType="begin"/>
            </w:r>
            <w:r>
              <w:rPr>
                <w:noProof/>
                <w:webHidden/>
              </w:rPr>
              <w:instrText xml:space="preserve"> PAGEREF _Toc82384097 \h </w:instrText>
            </w:r>
            <w:r>
              <w:rPr>
                <w:noProof/>
                <w:webHidden/>
              </w:rPr>
            </w:r>
            <w:r>
              <w:rPr>
                <w:noProof/>
                <w:webHidden/>
              </w:rPr>
              <w:fldChar w:fldCharType="separate"/>
            </w:r>
            <w:r>
              <w:rPr>
                <w:noProof/>
                <w:webHidden/>
              </w:rPr>
              <w:t>11</w:t>
            </w:r>
            <w:r>
              <w:rPr>
                <w:noProof/>
                <w:webHidden/>
              </w:rPr>
              <w:fldChar w:fldCharType="end"/>
            </w:r>
          </w:hyperlink>
        </w:p>
        <w:p w14:paraId="172D48C5" w14:textId="6576EB4A" w:rsidR="0078118D" w:rsidRDefault="0078118D">
          <w:pPr>
            <w:pStyle w:val="TOC3"/>
            <w:tabs>
              <w:tab w:val="right" w:leader="dot" w:pos="9350"/>
            </w:tabs>
            <w:rPr>
              <w:noProof/>
              <w:sz w:val="24"/>
              <w:szCs w:val="24"/>
            </w:rPr>
          </w:pPr>
          <w:hyperlink w:anchor="_Toc82384098" w:history="1">
            <w:r w:rsidRPr="00937FF8">
              <w:rPr>
                <w:rStyle w:val="Hyperlink"/>
                <w:noProof/>
              </w:rPr>
              <w:t>Select the EGCS-Starter-Portal-v1 zip file and press import</w:t>
            </w:r>
            <w:r>
              <w:rPr>
                <w:noProof/>
                <w:webHidden/>
              </w:rPr>
              <w:tab/>
            </w:r>
            <w:r>
              <w:rPr>
                <w:noProof/>
                <w:webHidden/>
              </w:rPr>
              <w:fldChar w:fldCharType="begin"/>
            </w:r>
            <w:r>
              <w:rPr>
                <w:noProof/>
                <w:webHidden/>
              </w:rPr>
              <w:instrText xml:space="preserve"> PAGEREF _Toc82384098 \h </w:instrText>
            </w:r>
            <w:r>
              <w:rPr>
                <w:noProof/>
                <w:webHidden/>
              </w:rPr>
            </w:r>
            <w:r>
              <w:rPr>
                <w:noProof/>
                <w:webHidden/>
              </w:rPr>
              <w:fldChar w:fldCharType="separate"/>
            </w:r>
            <w:r>
              <w:rPr>
                <w:noProof/>
                <w:webHidden/>
              </w:rPr>
              <w:t>14</w:t>
            </w:r>
            <w:r>
              <w:rPr>
                <w:noProof/>
                <w:webHidden/>
              </w:rPr>
              <w:fldChar w:fldCharType="end"/>
            </w:r>
          </w:hyperlink>
        </w:p>
        <w:p w14:paraId="3F4D62B1" w14:textId="090593E9" w:rsidR="0078118D" w:rsidRDefault="0078118D">
          <w:pPr>
            <w:pStyle w:val="TOC3"/>
            <w:tabs>
              <w:tab w:val="right" w:leader="dot" w:pos="9350"/>
            </w:tabs>
            <w:rPr>
              <w:noProof/>
              <w:sz w:val="24"/>
              <w:szCs w:val="24"/>
            </w:rPr>
          </w:pPr>
          <w:hyperlink w:anchor="_Toc82384099" w:history="1">
            <w:r w:rsidRPr="00937FF8">
              <w:rPr>
                <w:rStyle w:val="Hyperlink"/>
                <w:noProof/>
              </w:rPr>
              <w:t>Go the PowerApps admin console to update the binding and restart the portal</w:t>
            </w:r>
            <w:r>
              <w:rPr>
                <w:noProof/>
                <w:webHidden/>
              </w:rPr>
              <w:tab/>
            </w:r>
            <w:r>
              <w:rPr>
                <w:noProof/>
                <w:webHidden/>
              </w:rPr>
              <w:fldChar w:fldCharType="begin"/>
            </w:r>
            <w:r>
              <w:rPr>
                <w:noProof/>
                <w:webHidden/>
              </w:rPr>
              <w:instrText xml:space="preserve"> PAGEREF _Toc82384099 \h </w:instrText>
            </w:r>
            <w:r>
              <w:rPr>
                <w:noProof/>
                <w:webHidden/>
              </w:rPr>
            </w:r>
            <w:r>
              <w:rPr>
                <w:noProof/>
                <w:webHidden/>
              </w:rPr>
              <w:fldChar w:fldCharType="separate"/>
            </w:r>
            <w:r>
              <w:rPr>
                <w:noProof/>
                <w:webHidden/>
              </w:rPr>
              <w:t>14</w:t>
            </w:r>
            <w:r>
              <w:rPr>
                <w:noProof/>
                <w:webHidden/>
              </w:rPr>
              <w:fldChar w:fldCharType="end"/>
            </w:r>
          </w:hyperlink>
        </w:p>
        <w:p w14:paraId="16CFF1D3" w14:textId="4F49EA9B" w:rsidR="0078118D" w:rsidRDefault="0078118D">
          <w:pPr>
            <w:pStyle w:val="TOC3"/>
            <w:tabs>
              <w:tab w:val="right" w:leader="dot" w:pos="9350"/>
            </w:tabs>
            <w:rPr>
              <w:noProof/>
              <w:sz w:val="24"/>
              <w:szCs w:val="24"/>
            </w:rPr>
          </w:pPr>
          <w:hyperlink w:anchor="_Toc82384100" w:history="1">
            <w:r w:rsidRPr="00937FF8">
              <w:rPr>
                <w:rStyle w:val="Hyperlink"/>
                <w:noProof/>
              </w:rPr>
              <w:t>Select the EGCS Portal Accelerator under the Website Binding dropdown (if not already selected)</w:t>
            </w:r>
            <w:r>
              <w:rPr>
                <w:noProof/>
                <w:webHidden/>
              </w:rPr>
              <w:tab/>
            </w:r>
            <w:r>
              <w:rPr>
                <w:noProof/>
                <w:webHidden/>
              </w:rPr>
              <w:fldChar w:fldCharType="begin"/>
            </w:r>
            <w:r>
              <w:rPr>
                <w:noProof/>
                <w:webHidden/>
              </w:rPr>
              <w:instrText xml:space="preserve"> PAGEREF _Toc82384100 \h </w:instrText>
            </w:r>
            <w:r>
              <w:rPr>
                <w:noProof/>
                <w:webHidden/>
              </w:rPr>
            </w:r>
            <w:r>
              <w:rPr>
                <w:noProof/>
                <w:webHidden/>
              </w:rPr>
              <w:fldChar w:fldCharType="separate"/>
            </w:r>
            <w:r>
              <w:rPr>
                <w:noProof/>
                <w:webHidden/>
              </w:rPr>
              <w:t>15</w:t>
            </w:r>
            <w:r>
              <w:rPr>
                <w:noProof/>
                <w:webHidden/>
              </w:rPr>
              <w:fldChar w:fldCharType="end"/>
            </w:r>
          </w:hyperlink>
        </w:p>
        <w:p w14:paraId="427CF71B" w14:textId="342DAACC" w:rsidR="0078118D" w:rsidRDefault="0078118D">
          <w:pPr>
            <w:pStyle w:val="TOC3"/>
            <w:tabs>
              <w:tab w:val="right" w:leader="dot" w:pos="9350"/>
            </w:tabs>
            <w:rPr>
              <w:noProof/>
              <w:sz w:val="24"/>
              <w:szCs w:val="24"/>
            </w:rPr>
          </w:pPr>
          <w:hyperlink w:anchor="_Toc82384101" w:history="1">
            <w:r w:rsidRPr="00937FF8">
              <w:rPr>
                <w:rStyle w:val="Hyperlink"/>
                <w:noProof/>
              </w:rPr>
              <w:t>Restart the portal and Test the Installation</w:t>
            </w:r>
            <w:r>
              <w:rPr>
                <w:noProof/>
                <w:webHidden/>
              </w:rPr>
              <w:tab/>
            </w:r>
            <w:r>
              <w:rPr>
                <w:noProof/>
                <w:webHidden/>
              </w:rPr>
              <w:fldChar w:fldCharType="begin"/>
            </w:r>
            <w:r>
              <w:rPr>
                <w:noProof/>
                <w:webHidden/>
              </w:rPr>
              <w:instrText xml:space="preserve"> PAGEREF _Toc82384101 \h </w:instrText>
            </w:r>
            <w:r>
              <w:rPr>
                <w:noProof/>
                <w:webHidden/>
              </w:rPr>
            </w:r>
            <w:r>
              <w:rPr>
                <w:noProof/>
                <w:webHidden/>
              </w:rPr>
              <w:fldChar w:fldCharType="separate"/>
            </w:r>
            <w:r>
              <w:rPr>
                <w:noProof/>
                <w:webHidden/>
              </w:rPr>
              <w:t>16</w:t>
            </w:r>
            <w:r>
              <w:rPr>
                <w:noProof/>
                <w:webHidden/>
              </w:rPr>
              <w:fldChar w:fldCharType="end"/>
            </w:r>
          </w:hyperlink>
        </w:p>
        <w:p w14:paraId="4F209D46" w14:textId="27576D0D" w:rsidR="0078118D" w:rsidRDefault="0078118D">
          <w:pPr>
            <w:pStyle w:val="TOC3"/>
            <w:tabs>
              <w:tab w:val="right" w:leader="dot" w:pos="9350"/>
            </w:tabs>
            <w:rPr>
              <w:noProof/>
              <w:sz w:val="24"/>
              <w:szCs w:val="24"/>
            </w:rPr>
          </w:pPr>
          <w:hyperlink w:anchor="_Toc82384102" w:history="1">
            <w:r w:rsidRPr="00937FF8">
              <w:rPr>
                <w:rStyle w:val="Hyperlink"/>
                <w:noProof/>
              </w:rPr>
              <w:t>Validate that the CRM Model Driven App has been Successfully Installed</w:t>
            </w:r>
            <w:r>
              <w:rPr>
                <w:noProof/>
                <w:webHidden/>
              </w:rPr>
              <w:tab/>
            </w:r>
            <w:r>
              <w:rPr>
                <w:noProof/>
                <w:webHidden/>
              </w:rPr>
              <w:fldChar w:fldCharType="begin"/>
            </w:r>
            <w:r>
              <w:rPr>
                <w:noProof/>
                <w:webHidden/>
              </w:rPr>
              <w:instrText xml:space="preserve"> PAGEREF _Toc82384102 \h </w:instrText>
            </w:r>
            <w:r>
              <w:rPr>
                <w:noProof/>
                <w:webHidden/>
              </w:rPr>
            </w:r>
            <w:r>
              <w:rPr>
                <w:noProof/>
                <w:webHidden/>
              </w:rPr>
              <w:fldChar w:fldCharType="separate"/>
            </w:r>
            <w:r>
              <w:rPr>
                <w:noProof/>
                <w:webHidden/>
              </w:rPr>
              <w:t>17</w:t>
            </w:r>
            <w:r>
              <w:rPr>
                <w:noProof/>
                <w:webHidden/>
              </w:rPr>
              <w:fldChar w:fldCharType="end"/>
            </w:r>
          </w:hyperlink>
        </w:p>
        <w:p w14:paraId="23FA64CD" w14:textId="313E77CC" w:rsidR="00F3251F" w:rsidRDefault="00F3251F">
          <w:r>
            <w:rPr>
              <w:b/>
              <w:bCs/>
              <w:noProof/>
            </w:rPr>
            <w:fldChar w:fldCharType="end"/>
          </w:r>
        </w:p>
      </w:sdtContent>
    </w:sdt>
    <w:p w14:paraId="4A0E818D" w14:textId="1C522397" w:rsidR="00F3251F" w:rsidRPr="00F3251F" w:rsidRDefault="00F3251F" w:rsidP="00F3251F">
      <w:pPr>
        <w:pStyle w:val="PARAGRAPHText"/>
      </w:pPr>
    </w:p>
    <w:p w14:paraId="2C22521C" w14:textId="04C2C447" w:rsidR="005D5F5D" w:rsidRPr="005D5F5D" w:rsidRDefault="00155854" w:rsidP="001269C6">
      <w:pPr>
        <w:pStyle w:val="HEADINGS1SectionTitle"/>
      </w:pPr>
      <w:bookmarkStart w:id="2" w:name="_Toc82384084"/>
      <w:bookmarkEnd w:id="1"/>
      <w:r>
        <w:lastRenderedPageBreak/>
        <w:t>Configuring your Environment</w:t>
      </w:r>
      <w:bookmarkEnd w:id="2"/>
    </w:p>
    <w:p w14:paraId="21559EAC" w14:textId="68630297" w:rsidR="001269C6" w:rsidRDefault="001269C6" w:rsidP="008C31C2">
      <w:pPr>
        <w:pStyle w:val="Heading2"/>
      </w:pPr>
    </w:p>
    <w:p w14:paraId="39673778" w14:textId="445E2E18" w:rsidR="00155854" w:rsidRDefault="00155854" w:rsidP="00155854">
      <w:pPr>
        <w:pStyle w:val="Heading2"/>
      </w:pPr>
      <w:bookmarkStart w:id="3" w:name="_Toc82384085"/>
      <w:r>
        <w:t>PRE-REQUISITES</w:t>
      </w:r>
      <w:bookmarkEnd w:id="3"/>
    </w:p>
    <w:p w14:paraId="09315388" w14:textId="2F65346F" w:rsidR="00155854" w:rsidRPr="00155854" w:rsidRDefault="00155854" w:rsidP="00155854">
      <w:r>
        <w:t>You must perform the steps in this section as an Azure Global Administrator, OR a user with the following azure roles: Dynamics 365 Administrator, PowerPlatform Administrators, Application Administrator.</w:t>
      </w:r>
    </w:p>
    <w:p w14:paraId="034E280C" w14:textId="77777777" w:rsidR="00155854" w:rsidRPr="00155854" w:rsidRDefault="00155854" w:rsidP="00155854"/>
    <w:p w14:paraId="16A752DB" w14:textId="2588F375" w:rsidR="005D5F5D" w:rsidRDefault="00155854" w:rsidP="008C31C2">
      <w:pPr>
        <w:pStyle w:val="Heading2"/>
      </w:pPr>
      <w:bookmarkStart w:id="4" w:name="_Toc82384086"/>
      <w:r>
        <w:t>STEP 1: NAVIGATE TO THE POWERPLATFORM</w:t>
      </w:r>
      <w:r w:rsidR="00BE6884">
        <w:t xml:space="preserve"> ADMIN CONSOLE</w:t>
      </w:r>
      <w:r>
        <w:t xml:space="preserve"> AND CREATE A NEW ENVIRONMENT</w:t>
      </w:r>
      <w:bookmarkEnd w:id="4"/>
    </w:p>
    <w:p w14:paraId="0881EBEB" w14:textId="21BF796C" w:rsidR="00155854" w:rsidRDefault="00155854" w:rsidP="00155854">
      <w:hyperlink r:id="rId11" w:history="1">
        <w:r w:rsidRPr="00A759C4">
          <w:rPr>
            <w:rStyle w:val="Hyperlink"/>
          </w:rPr>
          <w:t>https://</w:t>
        </w:r>
        <w:r w:rsidRPr="00A759C4">
          <w:rPr>
            <w:rStyle w:val="Hyperlink"/>
          </w:rPr>
          <w:t>admin.powerplatform.microsoft.com/</w:t>
        </w:r>
      </w:hyperlink>
    </w:p>
    <w:p w14:paraId="60C691F5" w14:textId="49A1D65C" w:rsidR="00155854" w:rsidRDefault="00155854" w:rsidP="00155854"/>
    <w:p w14:paraId="60A9751D" w14:textId="200F06C8" w:rsidR="00155854" w:rsidRDefault="00155854" w:rsidP="00155854">
      <w:r w:rsidRPr="00155854">
        <w:drawing>
          <wp:inline distT="0" distB="0" distL="0" distR="0" wp14:anchorId="1C3A4460" wp14:editId="42F2DE91">
            <wp:extent cx="5943600" cy="32289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943600" cy="3228975"/>
                    </a:xfrm>
                    <a:prstGeom prst="rect">
                      <a:avLst/>
                    </a:prstGeom>
                  </pic:spPr>
                </pic:pic>
              </a:graphicData>
            </a:graphic>
          </wp:inline>
        </w:drawing>
      </w:r>
    </w:p>
    <w:p w14:paraId="7B83E06C" w14:textId="0D45912A" w:rsidR="00BE6884" w:rsidRDefault="00BE6884" w:rsidP="00155854"/>
    <w:p w14:paraId="40DEAA89" w14:textId="39411F0A" w:rsidR="00BE6884" w:rsidRDefault="00BE6884" w:rsidP="00155854"/>
    <w:p w14:paraId="1250913C" w14:textId="37E07307" w:rsidR="00BE6884" w:rsidRDefault="00BE6884" w:rsidP="00155854"/>
    <w:p w14:paraId="38A9B147" w14:textId="6102D38C" w:rsidR="00BE6884" w:rsidRDefault="00BE6884" w:rsidP="00155854"/>
    <w:p w14:paraId="447A8B22" w14:textId="2C38790F" w:rsidR="00BE6884" w:rsidRDefault="00BE6884" w:rsidP="00155854"/>
    <w:p w14:paraId="0D8908E6" w14:textId="5D2707DD" w:rsidR="00BE6884" w:rsidRDefault="00BE6884" w:rsidP="00155854"/>
    <w:p w14:paraId="3D659ED9" w14:textId="7E8BC471" w:rsidR="00BE6884" w:rsidRDefault="00BE6884" w:rsidP="00155854"/>
    <w:p w14:paraId="52FC2C8B" w14:textId="1503C429" w:rsidR="00BE6884" w:rsidRDefault="00BE6884" w:rsidP="00155854"/>
    <w:p w14:paraId="1298A8A0" w14:textId="24F5FCFD" w:rsidR="00155854" w:rsidRDefault="00155854" w:rsidP="00155854"/>
    <w:p w14:paraId="0BF72C9D" w14:textId="356BA392" w:rsidR="00155854" w:rsidRDefault="00BE6884" w:rsidP="00155854">
      <w:r w:rsidRPr="00BE6884">
        <w:drawing>
          <wp:inline distT="0" distB="0" distL="0" distR="0" wp14:anchorId="35A85401" wp14:editId="18CE1796">
            <wp:extent cx="5943600" cy="3653790"/>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3"/>
                    <a:stretch>
                      <a:fillRect/>
                    </a:stretch>
                  </pic:blipFill>
                  <pic:spPr>
                    <a:xfrm>
                      <a:off x="0" y="0"/>
                      <a:ext cx="5943600" cy="3653790"/>
                    </a:xfrm>
                    <a:prstGeom prst="rect">
                      <a:avLst/>
                    </a:prstGeom>
                  </pic:spPr>
                </pic:pic>
              </a:graphicData>
            </a:graphic>
          </wp:inline>
        </w:drawing>
      </w:r>
    </w:p>
    <w:p w14:paraId="7D6ED5DA" w14:textId="4C89142A" w:rsidR="00BE6884" w:rsidRDefault="00BE6884" w:rsidP="00155854"/>
    <w:p w14:paraId="41D75CBC" w14:textId="4ED43DCF" w:rsidR="00BE6884" w:rsidRDefault="00BE6884" w:rsidP="00155854">
      <w:r>
        <w:t>Once saved, the environment will take several minutes to provisioned. Once provisioned, proceed to step 2</w:t>
      </w:r>
    </w:p>
    <w:p w14:paraId="3F541D65" w14:textId="18F87473" w:rsidR="00BE6884" w:rsidRDefault="00BE6884" w:rsidP="00155854"/>
    <w:p w14:paraId="1641E7A5" w14:textId="10881DB0" w:rsidR="00BE6884" w:rsidRDefault="00BE6884" w:rsidP="00BE6884">
      <w:pPr>
        <w:pStyle w:val="Heading2"/>
      </w:pPr>
      <w:bookmarkStart w:id="5" w:name="_Toc82384087"/>
      <w:r>
        <w:t>STEP 2: GO TO THE POWERAPPS ADMIN CONSOLE AND CREATE A PORTAL FOR YOUR NEW ENVIRONMENT</w:t>
      </w:r>
      <w:bookmarkEnd w:id="5"/>
    </w:p>
    <w:p w14:paraId="50E7A46E" w14:textId="77777777" w:rsidR="00FA300C" w:rsidRPr="00FA300C" w:rsidRDefault="00FA300C" w:rsidP="00FA300C"/>
    <w:p w14:paraId="0E982191" w14:textId="302556A1" w:rsidR="00BE6884" w:rsidRDefault="00BE6884" w:rsidP="00FA300C">
      <w:r w:rsidRPr="00BE6884">
        <w:drawing>
          <wp:inline distT="0" distB="0" distL="0" distR="0" wp14:anchorId="2DE1E869" wp14:editId="7CCF19FF">
            <wp:extent cx="5943600" cy="2458720"/>
            <wp:effectExtent l="0" t="0" r="0" b="508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5943600" cy="2458720"/>
                    </a:xfrm>
                    <a:prstGeom prst="rect">
                      <a:avLst/>
                    </a:prstGeom>
                  </pic:spPr>
                </pic:pic>
              </a:graphicData>
            </a:graphic>
          </wp:inline>
        </w:drawing>
      </w:r>
      <w:r>
        <w:t xml:space="preserve"> </w:t>
      </w:r>
    </w:p>
    <w:p w14:paraId="2379363B" w14:textId="7C2243CE" w:rsidR="00BE6884" w:rsidRDefault="00BE6884" w:rsidP="00BE6884"/>
    <w:p w14:paraId="499035E3" w14:textId="3ABE5040" w:rsidR="00BE6884" w:rsidRDefault="00BE6884" w:rsidP="00BE6884">
      <w:r w:rsidRPr="00BE6884">
        <w:lastRenderedPageBreak/>
        <w:drawing>
          <wp:inline distT="0" distB="0" distL="0" distR="0" wp14:anchorId="1E31F468" wp14:editId="3A7F2514">
            <wp:extent cx="5943600" cy="372491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5"/>
                    <a:stretch>
                      <a:fillRect/>
                    </a:stretch>
                  </pic:blipFill>
                  <pic:spPr>
                    <a:xfrm>
                      <a:off x="0" y="0"/>
                      <a:ext cx="5943600" cy="3724910"/>
                    </a:xfrm>
                    <a:prstGeom prst="rect">
                      <a:avLst/>
                    </a:prstGeom>
                  </pic:spPr>
                </pic:pic>
              </a:graphicData>
            </a:graphic>
          </wp:inline>
        </w:drawing>
      </w:r>
    </w:p>
    <w:p w14:paraId="321974E0" w14:textId="680DD254" w:rsidR="00BE6884" w:rsidRDefault="00BE6884" w:rsidP="00BE6884"/>
    <w:p w14:paraId="754AC18B" w14:textId="38DC121E" w:rsidR="00BE6884" w:rsidRDefault="00BE6884" w:rsidP="00BE6884">
      <w:r>
        <w:t>Once created, the provisioning may take several minutes. Once fully provisioned, proceed to Step 3.</w:t>
      </w:r>
    </w:p>
    <w:p w14:paraId="6DAFD59F" w14:textId="0DA334F8" w:rsidR="00BE6884" w:rsidRDefault="00BE6884" w:rsidP="00BE6884"/>
    <w:p w14:paraId="4933B97A" w14:textId="5F6CC003" w:rsidR="00BE6884" w:rsidRDefault="00BE6884" w:rsidP="00BE6884">
      <w:pPr>
        <w:pStyle w:val="Heading2"/>
      </w:pPr>
      <w:bookmarkStart w:id="6" w:name="_Toc82384088"/>
      <w:r>
        <w:t>STEP 3: REMOVE FILE RESTRICTIONS FROM DATAVERSE (CRM)</w:t>
      </w:r>
      <w:bookmarkEnd w:id="6"/>
    </w:p>
    <w:p w14:paraId="6A0F0EBA" w14:textId="70E2B46A" w:rsidR="00BE6884" w:rsidRDefault="00BE6884" w:rsidP="00BE6884">
      <w:r>
        <w:t xml:space="preserve">The portal import includes files such as JS, CSS and other file types that are not allowed when importing into the Dataverse. This feature also has file size limits which also need to be updated to allow the portal file imports to work. Once the import is completed, the restrictions should be re-added. </w:t>
      </w:r>
    </w:p>
    <w:p w14:paraId="29BE91AB" w14:textId="73F4210F" w:rsidR="00BE6884" w:rsidRDefault="0021638B" w:rsidP="0021638B">
      <w:pPr>
        <w:pStyle w:val="Heading3"/>
      </w:pPr>
      <w:bookmarkStart w:id="7" w:name="_Toc82384089"/>
      <w:r>
        <w:lastRenderedPageBreak/>
        <w:t xml:space="preserve">Open the </w:t>
      </w:r>
      <w:r w:rsidR="00CD7592">
        <w:t>Advanced Settings in the same Environment</w:t>
      </w:r>
      <w:bookmarkEnd w:id="7"/>
    </w:p>
    <w:p w14:paraId="77A53E72" w14:textId="2B8B423E" w:rsidR="00CD7592" w:rsidRPr="00CD7592" w:rsidRDefault="00CD7592" w:rsidP="00CD7592">
      <w:r w:rsidRPr="00CD7592">
        <w:drawing>
          <wp:inline distT="0" distB="0" distL="0" distR="0" wp14:anchorId="18790B09" wp14:editId="5A77564B">
            <wp:extent cx="5943600" cy="2726690"/>
            <wp:effectExtent l="0" t="0" r="0" b="381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43600" cy="2726690"/>
                    </a:xfrm>
                    <a:prstGeom prst="rect">
                      <a:avLst/>
                    </a:prstGeom>
                  </pic:spPr>
                </pic:pic>
              </a:graphicData>
            </a:graphic>
          </wp:inline>
        </w:drawing>
      </w:r>
    </w:p>
    <w:p w14:paraId="723C3D47" w14:textId="4073E1C7" w:rsidR="0021638B" w:rsidRDefault="0021638B" w:rsidP="0021638B">
      <w:pPr>
        <w:pStyle w:val="Heading3"/>
      </w:pPr>
      <w:bookmarkStart w:id="8" w:name="_Toc82384090"/>
      <w:r>
        <w:t xml:space="preserve">In the site map, expand Settings, select Administration and System Settings and Navigate to the </w:t>
      </w:r>
      <w:r w:rsidR="00CD7592">
        <w:t>General</w:t>
      </w:r>
      <w:r>
        <w:t xml:space="preserve"> tab</w:t>
      </w:r>
      <w:bookmarkEnd w:id="8"/>
      <w:r>
        <w:t xml:space="preserve"> </w:t>
      </w:r>
    </w:p>
    <w:p w14:paraId="5306458B" w14:textId="10BA4077" w:rsidR="00CD7592" w:rsidRDefault="00CD7592" w:rsidP="00CD7592">
      <w:r w:rsidRPr="00CD7592">
        <w:drawing>
          <wp:inline distT="0" distB="0" distL="0" distR="0" wp14:anchorId="28B20709" wp14:editId="569AEE71">
            <wp:extent cx="5943600" cy="259143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5943600" cy="2591435"/>
                    </a:xfrm>
                    <a:prstGeom prst="rect">
                      <a:avLst/>
                    </a:prstGeom>
                  </pic:spPr>
                </pic:pic>
              </a:graphicData>
            </a:graphic>
          </wp:inline>
        </w:drawing>
      </w:r>
    </w:p>
    <w:p w14:paraId="5447DFC9" w14:textId="77777777" w:rsidR="00CD7592" w:rsidRPr="00CD7592" w:rsidRDefault="00CD7592" w:rsidP="00CD7592"/>
    <w:p w14:paraId="21FC54BD" w14:textId="77777777" w:rsidR="00CD7592" w:rsidRDefault="00CD7592" w:rsidP="00BE6884"/>
    <w:p w14:paraId="3563CDDC" w14:textId="77777777" w:rsidR="00CD7592" w:rsidRDefault="00CD7592" w:rsidP="00BE6884"/>
    <w:p w14:paraId="55DA3D61" w14:textId="77777777" w:rsidR="00CD7592" w:rsidRDefault="00CD7592" w:rsidP="00BE6884"/>
    <w:p w14:paraId="1181B123" w14:textId="77777777" w:rsidR="00CD7592" w:rsidRDefault="00CD7592" w:rsidP="00BE6884"/>
    <w:p w14:paraId="2767F396" w14:textId="77777777" w:rsidR="00CD7592" w:rsidRDefault="00CD7592" w:rsidP="00BE6884"/>
    <w:p w14:paraId="30D38468" w14:textId="77777777" w:rsidR="00CD7592" w:rsidRDefault="00CD7592" w:rsidP="00BE6884"/>
    <w:p w14:paraId="25A51184" w14:textId="77777777" w:rsidR="00CD7592" w:rsidRDefault="00CD7592" w:rsidP="00BE6884"/>
    <w:p w14:paraId="663054A7" w14:textId="77777777" w:rsidR="00CD7592" w:rsidRDefault="00CD7592" w:rsidP="00BE6884"/>
    <w:p w14:paraId="30855975" w14:textId="77777777" w:rsidR="00CD7592" w:rsidRDefault="00CD7592" w:rsidP="00BE6884"/>
    <w:p w14:paraId="65A24FFB" w14:textId="2B127277" w:rsidR="00CD7592" w:rsidRDefault="00CD7592" w:rsidP="00BE6884"/>
    <w:p w14:paraId="7DBE11DF" w14:textId="77777777" w:rsidR="00CD7592" w:rsidRDefault="00CD7592" w:rsidP="00BE6884"/>
    <w:p w14:paraId="0A778C58" w14:textId="77DE6D42" w:rsidR="0021638B" w:rsidRDefault="0021638B" w:rsidP="00BE6884">
      <w:r>
        <w:lastRenderedPageBreak/>
        <w:t xml:space="preserve">Scroll down and “cut” all the file extension restrictions (paste it somewhere else to re-add these post import). </w:t>
      </w:r>
    </w:p>
    <w:p w14:paraId="16442FD5" w14:textId="46C9AE39" w:rsidR="00CD7592" w:rsidRDefault="00CD7592" w:rsidP="00BE6884">
      <w:r w:rsidRPr="00CD7592">
        <w:drawing>
          <wp:inline distT="0" distB="0" distL="0" distR="0" wp14:anchorId="6D318B2B" wp14:editId="154744BD">
            <wp:extent cx="5943600" cy="3300730"/>
            <wp:effectExtent l="0" t="0" r="0" b="127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8"/>
                    <a:stretch>
                      <a:fillRect/>
                    </a:stretch>
                  </pic:blipFill>
                  <pic:spPr>
                    <a:xfrm>
                      <a:off x="0" y="0"/>
                      <a:ext cx="5943600" cy="3300730"/>
                    </a:xfrm>
                    <a:prstGeom prst="rect">
                      <a:avLst/>
                    </a:prstGeom>
                  </pic:spPr>
                </pic:pic>
              </a:graphicData>
            </a:graphic>
          </wp:inline>
        </w:drawing>
      </w:r>
    </w:p>
    <w:p w14:paraId="422DA530" w14:textId="65782543" w:rsidR="00CD7592" w:rsidRDefault="00CD7592" w:rsidP="00BE6884"/>
    <w:p w14:paraId="56165051" w14:textId="726314B4" w:rsidR="00CD7592" w:rsidRDefault="00CD7592" w:rsidP="00BE6884">
      <w:r>
        <w:t>In the email</w:t>
      </w:r>
      <w:r>
        <w:t xml:space="preserve"> tab raise the File Size (kb) to </w:t>
      </w:r>
      <w:r>
        <w:t>100000</w:t>
      </w:r>
      <w:r>
        <w:t xml:space="preserve"> (remember the original value and re set it to the original post import).</w:t>
      </w:r>
    </w:p>
    <w:p w14:paraId="41A46B06" w14:textId="3C5CA159" w:rsidR="00CD7592" w:rsidRDefault="00CD7592" w:rsidP="00BE6884">
      <w:r w:rsidRPr="00CD7592">
        <w:drawing>
          <wp:inline distT="0" distB="0" distL="0" distR="0" wp14:anchorId="48A6A72D" wp14:editId="4951161A">
            <wp:extent cx="5943600" cy="358330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9"/>
                    <a:stretch>
                      <a:fillRect/>
                    </a:stretch>
                  </pic:blipFill>
                  <pic:spPr>
                    <a:xfrm>
                      <a:off x="0" y="0"/>
                      <a:ext cx="5943600" cy="3583305"/>
                    </a:xfrm>
                    <a:prstGeom prst="rect">
                      <a:avLst/>
                    </a:prstGeom>
                  </pic:spPr>
                </pic:pic>
              </a:graphicData>
            </a:graphic>
          </wp:inline>
        </w:drawing>
      </w:r>
    </w:p>
    <w:p w14:paraId="5362F0E5" w14:textId="643A91B7" w:rsidR="0021638B" w:rsidRDefault="0021638B" w:rsidP="00BE6884"/>
    <w:p w14:paraId="35F516FC" w14:textId="6867D75F" w:rsidR="0021638B" w:rsidRDefault="0021638B" w:rsidP="0021638B">
      <w:pPr>
        <w:pStyle w:val="Heading2"/>
      </w:pPr>
      <w:bookmarkStart w:id="9" w:name="_Toc82384091"/>
      <w:r>
        <w:lastRenderedPageBreak/>
        <w:t>STEP 4: IMPORT THE CRM SOLUTION</w:t>
      </w:r>
      <w:bookmarkEnd w:id="9"/>
    </w:p>
    <w:p w14:paraId="72BE5158" w14:textId="756C07D5" w:rsidR="0021638B" w:rsidRDefault="0021638B" w:rsidP="0021638B">
      <w:pPr>
        <w:pStyle w:val="Heading3"/>
      </w:pPr>
      <w:bookmarkStart w:id="10" w:name="_Toc82384092"/>
      <w:r>
        <w:t>Expand Settings and go to Solutions</w:t>
      </w:r>
      <w:bookmarkEnd w:id="10"/>
    </w:p>
    <w:p w14:paraId="4C75742F" w14:textId="16969F06" w:rsidR="007A34F9" w:rsidRPr="007A34F9" w:rsidRDefault="00183846" w:rsidP="007A34F9">
      <w:r w:rsidRPr="00183846">
        <w:drawing>
          <wp:inline distT="0" distB="0" distL="0" distR="0" wp14:anchorId="2B5F74DC" wp14:editId="6D66480A">
            <wp:extent cx="5943600" cy="325120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0"/>
                    <a:stretch>
                      <a:fillRect/>
                    </a:stretch>
                  </pic:blipFill>
                  <pic:spPr>
                    <a:xfrm>
                      <a:off x="0" y="0"/>
                      <a:ext cx="5943600" cy="3251200"/>
                    </a:xfrm>
                    <a:prstGeom prst="rect">
                      <a:avLst/>
                    </a:prstGeom>
                  </pic:spPr>
                </pic:pic>
              </a:graphicData>
            </a:graphic>
          </wp:inline>
        </w:drawing>
      </w:r>
    </w:p>
    <w:p w14:paraId="450ED15A" w14:textId="77777777" w:rsidR="00CD7592" w:rsidRPr="00CD7592" w:rsidRDefault="00CD7592" w:rsidP="00CD7592"/>
    <w:p w14:paraId="272DE472" w14:textId="07E68752" w:rsidR="0021638B" w:rsidRDefault="0021638B" w:rsidP="0021638B">
      <w:pPr>
        <w:pStyle w:val="Heading3"/>
      </w:pPr>
      <w:bookmarkStart w:id="11" w:name="_Toc82384093"/>
      <w:r>
        <w:t xml:space="preserve">Press the Import Solution Button and </w:t>
      </w:r>
      <w:r w:rsidRPr="007A34F9">
        <w:rPr>
          <w:b/>
          <w:bCs/>
          <w:i/>
          <w:iCs/>
        </w:rPr>
        <w:t xml:space="preserve">Import the </w:t>
      </w:r>
      <w:proofErr w:type="spellStart"/>
      <w:r w:rsidRPr="007A34F9">
        <w:rPr>
          <w:b/>
          <w:bCs/>
          <w:i/>
          <w:iCs/>
        </w:rPr>
        <w:t>EGCSModelDS</w:t>
      </w:r>
      <w:proofErr w:type="spellEnd"/>
      <w:r>
        <w:t xml:space="preserve"> Solution</w:t>
      </w:r>
      <w:bookmarkEnd w:id="11"/>
    </w:p>
    <w:p w14:paraId="31E2069E" w14:textId="5B6D2B6B" w:rsidR="00183846" w:rsidRPr="00183846" w:rsidRDefault="00183846" w:rsidP="00183846">
      <w:r w:rsidRPr="00183846">
        <w:drawing>
          <wp:inline distT="0" distB="0" distL="0" distR="0" wp14:anchorId="06279499" wp14:editId="730DD0F1">
            <wp:extent cx="5943600" cy="3602355"/>
            <wp:effectExtent l="0" t="0" r="0" b="4445"/>
            <wp:docPr id="39" name="Picture 3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website&#10;&#10;Description automatically generated"/>
                    <pic:cNvPicPr/>
                  </pic:nvPicPr>
                  <pic:blipFill>
                    <a:blip r:embed="rId21"/>
                    <a:stretch>
                      <a:fillRect/>
                    </a:stretch>
                  </pic:blipFill>
                  <pic:spPr>
                    <a:xfrm>
                      <a:off x="0" y="0"/>
                      <a:ext cx="5943600" cy="3602355"/>
                    </a:xfrm>
                    <a:prstGeom prst="rect">
                      <a:avLst/>
                    </a:prstGeom>
                  </pic:spPr>
                </pic:pic>
              </a:graphicData>
            </a:graphic>
          </wp:inline>
        </w:drawing>
      </w:r>
    </w:p>
    <w:p w14:paraId="2FFB4C3C" w14:textId="56A857E9" w:rsidR="007A34F9" w:rsidRDefault="007A34F9" w:rsidP="007A34F9"/>
    <w:p w14:paraId="134175BE" w14:textId="6E257026" w:rsidR="007A34F9" w:rsidRPr="007A34F9" w:rsidRDefault="007A34F9" w:rsidP="007A34F9">
      <w:r>
        <w:t>Once completed proceed to the next step.</w:t>
      </w:r>
    </w:p>
    <w:p w14:paraId="0B0D4C11" w14:textId="35B0E84F" w:rsidR="0021638B" w:rsidRDefault="0021638B" w:rsidP="0021638B">
      <w:pPr>
        <w:pStyle w:val="Heading3"/>
      </w:pPr>
      <w:bookmarkStart w:id="12" w:name="_Toc82384094"/>
      <w:r>
        <w:lastRenderedPageBreak/>
        <w:t xml:space="preserve">Press the Import Solution Button and </w:t>
      </w:r>
      <w:r w:rsidRPr="007A34F9">
        <w:rPr>
          <w:b/>
          <w:bCs/>
          <w:i/>
          <w:iCs/>
        </w:rPr>
        <w:t>Import the EGCS Portal Accelerator/PT</w:t>
      </w:r>
      <w:r>
        <w:t xml:space="preserve"> </w:t>
      </w:r>
      <w:r>
        <w:t>Solution</w:t>
      </w:r>
      <w:bookmarkEnd w:id="12"/>
    </w:p>
    <w:p w14:paraId="6452ACF3" w14:textId="0273C5D4" w:rsidR="00183846" w:rsidRDefault="00183846" w:rsidP="00183846">
      <w:r>
        <w:t>Choose the unmanaged or managed version of the solution. In this example we are using the managed version.</w:t>
      </w:r>
    </w:p>
    <w:p w14:paraId="2E7907C5" w14:textId="08EA19A5" w:rsidR="00183846" w:rsidRPr="00183846" w:rsidRDefault="00183846" w:rsidP="00183846">
      <w:r w:rsidRPr="00183846">
        <w:drawing>
          <wp:inline distT="0" distB="0" distL="0" distR="0" wp14:anchorId="17E687D1" wp14:editId="4A1A7EA0">
            <wp:extent cx="5943600" cy="35433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2"/>
                    <a:stretch>
                      <a:fillRect/>
                    </a:stretch>
                  </pic:blipFill>
                  <pic:spPr>
                    <a:xfrm>
                      <a:off x="0" y="0"/>
                      <a:ext cx="5943600" cy="3543300"/>
                    </a:xfrm>
                    <a:prstGeom prst="rect">
                      <a:avLst/>
                    </a:prstGeom>
                  </pic:spPr>
                </pic:pic>
              </a:graphicData>
            </a:graphic>
          </wp:inline>
        </w:drawing>
      </w:r>
    </w:p>
    <w:p w14:paraId="7E7E1971" w14:textId="77777777" w:rsidR="00183846" w:rsidRPr="00183846" w:rsidRDefault="00183846" w:rsidP="00183846"/>
    <w:p w14:paraId="7BDA3B31" w14:textId="7604EACE" w:rsidR="0021638B" w:rsidRDefault="0021638B" w:rsidP="00BE6884">
      <w:r>
        <w:t>Press “Publish All Customizations”</w:t>
      </w:r>
      <w:r w:rsidR="00183846">
        <w:t xml:space="preserve"> if you’ve imported the unmanaged version.</w:t>
      </w:r>
    </w:p>
    <w:p w14:paraId="575FA36C" w14:textId="75788F9F" w:rsidR="0021638B" w:rsidRDefault="0021638B" w:rsidP="00BE6884"/>
    <w:p w14:paraId="2D2ABC40" w14:textId="5B84B5E5" w:rsidR="00183846" w:rsidRDefault="00183846" w:rsidP="00BE6884"/>
    <w:p w14:paraId="0D42F972" w14:textId="19D62C0E" w:rsidR="00183846" w:rsidRDefault="00183846" w:rsidP="00BE6884"/>
    <w:p w14:paraId="4864D047" w14:textId="5F39EB4C" w:rsidR="00183846" w:rsidRDefault="00183846" w:rsidP="00BE6884"/>
    <w:p w14:paraId="4C04A344" w14:textId="6F67A44C" w:rsidR="00183846" w:rsidRDefault="00183846" w:rsidP="00BE6884"/>
    <w:p w14:paraId="7616DC29" w14:textId="323AAB7F" w:rsidR="00183846" w:rsidRDefault="00183846" w:rsidP="00BE6884"/>
    <w:p w14:paraId="0FD1EAA6" w14:textId="6543340F" w:rsidR="00183846" w:rsidRDefault="00183846" w:rsidP="00BE6884"/>
    <w:p w14:paraId="5E3113D5" w14:textId="15F85959" w:rsidR="00183846" w:rsidRDefault="00183846" w:rsidP="00BE6884"/>
    <w:p w14:paraId="73885F41" w14:textId="0E4FAEDD" w:rsidR="00183846" w:rsidRDefault="00183846" w:rsidP="00BE6884"/>
    <w:p w14:paraId="21F40AE9" w14:textId="3A3FE2ED" w:rsidR="00183846" w:rsidRDefault="00183846" w:rsidP="00BE6884"/>
    <w:p w14:paraId="3FF16F65" w14:textId="5E6C5C2C" w:rsidR="00183846" w:rsidRDefault="00183846" w:rsidP="00BE6884"/>
    <w:p w14:paraId="7E18E191" w14:textId="17C712DD" w:rsidR="00183846" w:rsidRDefault="00183846" w:rsidP="00BE6884"/>
    <w:p w14:paraId="4B2B5D69" w14:textId="3BFE42DF" w:rsidR="00183846" w:rsidRDefault="00183846" w:rsidP="00BE6884"/>
    <w:p w14:paraId="24583004" w14:textId="75A8BDB5" w:rsidR="00183846" w:rsidRDefault="00183846" w:rsidP="00BE6884"/>
    <w:p w14:paraId="6582C19C" w14:textId="47B94668" w:rsidR="00183846" w:rsidRDefault="00183846" w:rsidP="00BE6884"/>
    <w:p w14:paraId="29CECFC3" w14:textId="0042D233" w:rsidR="00183846" w:rsidRDefault="00183846" w:rsidP="00BE6884"/>
    <w:p w14:paraId="1E86933F" w14:textId="28A05CD9" w:rsidR="00183846" w:rsidRDefault="00183846" w:rsidP="00BE6884"/>
    <w:p w14:paraId="2B16A7D5" w14:textId="1A1BE2AD" w:rsidR="00183846" w:rsidRDefault="00183846" w:rsidP="00BE6884"/>
    <w:p w14:paraId="3AD3C68A" w14:textId="75E0C845" w:rsidR="00183846" w:rsidRDefault="00183846" w:rsidP="00BE6884"/>
    <w:p w14:paraId="4B6FF29B" w14:textId="77777777" w:rsidR="00183846" w:rsidRDefault="00183846" w:rsidP="00BE6884"/>
    <w:p w14:paraId="55BABE73" w14:textId="214B7F85" w:rsidR="0021638B" w:rsidRDefault="0021638B" w:rsidP="0021638B">
      <w:pPr>
        <w:pStyle w:val="Heading2"/>
      </w:pPr>
      <w:bookmarkStart w:id="13" w:name="_Toc82384095"/>
      <w:r>
        <w:lastRenderedPageBreak/>
        <w:t>STEP 5: IMPORT THE PORTAL</w:t>
      </w:r>
      <w:bookmarkEnd w:id="13"/>
    </w:p>
    <w:p w14:paraId="2057C86F" w14:textId="77777777" w:rsidR="0021638B" w:rsidRDefault="0021638B" w:rsidP="00BE6884">
      <w:bookmarkStart w:id="14" w:name="_Toc82384096"/>
      <w:r w:rsidRPr="0021638B">
        <w:rPr>
          <w:rStyle w:val="Heading3Char"/>
        </w:rPr>
        <w:t>Download the CRM SDK</w:t>
      </w:r>
      <w:bookmarkEnd w:id="14"/>
    </w:p>
    <w:p w14:paraId="79B69095" w14:textId="0C870393" w:rsidR="0021638B" w:rsidRDefault="0021638B" w:rsidP="00BE6884">
      <w:r>
        <w:t xml:space="preserve">URL: </w:t>
      </w:r>
      <w:r>
        <w:fldChar w:fldCharType="begin"/>
      </w:r>
      <w:r>
        <w:instrText xml:space="preserve"> HYPERLINK "</w:instrText>
      </w:r>
      <w:r w:rsidRPr="0021638B">
        <w:instrText>https://xrm.tools/SDK</w:instrText>
      </w:r>
      <w:r>
        <w:instrText xml:space="preserve">" </w:instrText>
      </w:r>
      <w:r>
        <w:fldChar w:fldCharType="separate"/>
      </w:r>
      <w:r w:rsidRPr="00A759C4">
        <w:rPr>
          <w:rStyle w:val="Hyperlink"/>
        </w:rPr>
        <w:t>https://xrm.tools/SDK</w:t>
      </w:r>
      <w:r>
        <w:fldChar w:fldCharType="end"/>
      </w:r>
      <w:r>
        <w:t xml:space="preserve"> or install using the official Microsoft Documentation here (requires PowerShell): </w:t>
      </w:r>
      <w:hyperlink r:id="rId23" w:history="1">
        <w:r w:rsidRPr="00A759C4">
          <w:rPr>
            <w:rStyle w:val="Hyperlink"/>
          </w:rPr>
          <w:t>https://docs.microsoft.com/en-us/dynamics365/customerengagement/on-premises/developer/download-tools-nuget?view=op-9-1</w:t>
        </w:r>
      </w:hyperlink>
    </w:p>
    <w:p w14:paraId="1F01DBE3" w14:textId="255D53FB" w:rsidR="0021638B" w:rsidRDefault="0021638B" w:rsidP="00BE6884"/>
    <w:p w14:paraId="086B86B9" w14:textId="61103A58" w:rsidR="0021638B" w:rsidRDefault="0021638B" w:rsidP="0021638B">
      <w:pPr>
        <w:pStyle w:val="Heading3"/>
      </w:pPr>
      <w:bookmarkStart w:id="15" w:name="_Toc82384097"/>
      <w:r>
        <w:t>Open the Configuration Migration Utility</w:t>
      </w:r>
      <w:bookmarkEnd w:id="15"/>
    </w:p>
    <w:p w14:paraId="469B35CF" w14:textId="414F1BCF" w:rsidR="0021638B" w:rsidRPr="0021638B" w:rsidRDefault="0085523D" w:rsidP="0021638B">
      <w:r w:rsidRPr="0085523D">
        <w:drawing>
          <wp:inline distT="0" distB="0" distL="0" distR="0" wp14:anchorId="12EAA81F" wp14:editId="288FF4CA">
            <wp:extent cx="5943600" cy="275653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stretch>
                      <a:fillRect/>
                    </a:stretch>
                  </pic:blipFill>
                  <pic:spPr>
                    <a:xfrm>
                      <a:off x="0" y="0"/>
                      <a:ext cx="5943600" cy="2756535"/>
                    </a:xfrm>
                    <a:prstGeom prst="rect">
                      <a:avLst/>
                    </a:prstGeom>
                  </pic:spPr>
                </pic:pic>
              </a:graphicData>
            </a:graphic>
          </wp:inline>
        </w:drawing>
      </w:r>
    </w:p>
    <w:p w14:paraId="3610B3D4" w14:textId="35AEA69A" w:rsidR="0021638B" w:rsidRDefault="0021638B" w:rsidP="00BE6884"/>
    <w:p w14:paraId="083A24C9" w14:textId="6EDC87BD" w:rsidR="0085523D" w:rsidRDefault="0085523D" w:rsidP="00BE6884">
      <w:r w:rsidRPr="0085523D">
        <w:lastRenderedPageBreak/>
        <w:drawing>
          <wp:inline distT="0" distB="0" distL="0" distR="0" wp14:anchorId="1D504849" wp14:editId="552EE121">
            <wp:extent cx="5943600" cy="4337050"/>
            <wp:effectExtent l="0" t="0" r="0" b="6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5"/>
                    <a:stretch>
                      <a:fillRect/>
                    </a:stretch>
                  </pic:blipFill>
                  <pic:spPr>
                    <a:xfrm>
                      <a:off x="0" y="0"/>
                      <a:ext cx="5943600" cy="4337050"/>
                    </a:xfrm>
                    <a:prstGeom prst="rect">
                      <a:avLst/>
                    </a:prstGeom>
                  </pic:spPr>
                </pic:pic>
              </a:graphicData>
            </a:graphic>
          </wp:inline>
        </w:drawing>
      </w:r>
    </w:p>
    <w:p w14:paraId="154B68E8" w14:textId="027F98CB" w:rsidR="0021638B" w:rsidRDefault="0021638B" w:rsidP="00BE6884"/>
    <w:p w14:paraId="5D61228C" w14:textId="2E172CFA" w:rsidR="0085523D" w:rsidRDefault="0085523D" w:rsidP="00BE6884">
      <w:r>
        <w:t>Sign in to your M365 environment with a user account who is a System Administrator (regular user or Application User) OR the user who provisioned the environment (who is automatically a system administrator once the Dataverse is provisioned).</w:t>
      </w:r>
    </w:p>
    <w:p w14:paraId="4A25514E" w14:textId="4FD0AB10" w:rsidR="001B0A6D" w:rsidRDefault="001B0A6D" w:rsidP="00BE6884">
      <w:r w:rsidRPr="001B0A6D">
        <w:lastRenderedPageBreak/>
        <w:drawing>
          <wp:inline distT="0" distB="0" distL="0" distR="0" wp14:anchorId="02C805BE" wp14:editId="1396D455">
            <wp:extent cx="4723002" cy="3409543"/>
            <wp:effectExtent l="0" t="0" r="1905" b="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26"/>
                    <a:stretch>
                      <a:fillRect/>
                    </a:stretch>
                  </pic:blipFill>
                  <pic:spPr>
                    <a:xfrm>
                      <a:off x="0" y="0"/>
                      <a:ext cx="4729684" cy="3414367"/>
                    </a:xfrm>
                    <a:prstGeom prst="rect">
                      <a:avLst/>
                    </a:prstGeom>
                  </pic:spPr>
                </pic:pic>
              </a:graphicData>
            </a:graphic>
          </wp:inline>
        </w:drawing>
      </w:r>
    </w:p>
    <w:p w14:paraId="133F5E34" w14:textId="7EC0C552" w:rsidR="001B0A6D" w:rsidRDefault="001B0A6D" w:rsidP="00BE6884"/>
    <w:p w14:paraId="445EE46F" w14:textId="174F1834" w:rsidR="001B0A6D" w:rsidRPr="001B0A6D" w:rsidRDefault="001B0A6D" w:rsidP="00BE6884">
      <w:pPr>
        <w:rPr>
          <w:b/>
          <w:bCs/>
          <w:u w:val="single"/>
        </w:rPr>
      </w:pPr>
      <w:r w:rsidRPr="001B0A6D">
        <w:rPr>
          <w:b/>
          <w:bCs/>
          <w:u w:val="single"/>
        </w:rPr>
        <w:t>Select the correct environment</w:t>
      </w:r>
      <w:r>
        <w:rPr>
          <w:b/>
          <w:bCs/>
          <w:u w:val="single"/>
        </w:rPr>
        <w:t xml:space="preserve"> and press Login</w:t>
      </w:r>
    </w:p>
    <w:p w14:paraId="22F3ECB5" w14:textId="0266E6A2" w:rsidR="001B0A6D" w:rsidRDefault="001B0A6D" w:rsidP="00BE6884"/>
    <w:p w14:paraId="40AA7BAA" w14:textId="49FBCB1E" w:rsidR="001B0A6D" w:rsidRDefault="001B0A6D" w:rsidP="00BE6884">
      <w:r w:rsidRPr="001B0A6D">
        <w:drawing>
          <wp:inline distT="0" distB="0" distL="0" distR="0" wp14:anchorId="32905BD0" wp14:editId="6BD46FC4">
            <wp:extent cx="5943600" cy="424624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7"/>
                    <a:stretch>
                      <a:fillRect/>
                    </a:stretch>
                  </pic:blipFill>
                  <pic:spPr>
                    <a:xfrm>
                      <a:off x="0" y="0"/>
                      <a:ext cx="5943600" cy="4246245"/>
                    </a:xfrm>
                    <a:prstGeom prst="rect">
                      <a:avLst/>
                    </a:prstGeom>
                  </pic:spPr>
                </pic:pic>
              </a:graphicData>
            </a:graphic>
          </wp:inline>
        </w:drawing>
      </w:r>
    </w:p>
    <w:p w14:paraId="5BAC1BDB" w14:textId="43D79C17" w:rsidR="001B0A6D" w:rsidRDefault="001B0A6D" w:rsidP="00BE6884"/>
    <w:p w14:paraId="2F98608A" w14:textId="77777777" w:rsidR="001B0A6D" w:rsidRDefault="001B0A6D" w:rsidP="001B0A6D">
      <w:pPr>
        <w:pStyle w:val="Heading3"/>
      </w:pPr>
      <w:bookmarkStart w:id="16" w:name="_Toc82384098"/>
      <w:r>
        <w:t>Select the EGCS-Starter-Portal-v1 zip file and press import</w:t>
      </w:r>
      <w:bookmarkEnd w:id="16"/>
    </w:p>
    <w:p w14:paraId="418BE9E2" w14:textId="77777777" w:rsidR="001B0A6D" w:rsidRDefault="001B0A6D" w:rsidP="00BE6884"/>
    <w:p w14:paraId="4A8DFAB4" w14:textId="77777777" w:rsidR="001B0A6D" w:rsidRDefault="001B0A6D" w:rsidP="00BE6884"/>
    <w:p w14:paraId="189388FC" w14:textId="3F189416" w:rsidR="001B0A6D" w:rsidRDefault="001B0A6D" w:rsidP="00BE6884">
      <w:r w:rsidRPr="001B0A6D">
        <w:drawing>
          <wp:inline distT="0" distB="0" distL="0" distR="0" wp14:anchorId="2CF5F2D3" wp14:editId="5E35C667">
            <wp:extent cx="4026716" cy="3303112"/>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8"/>
                    <a:stretch>
                      <a:fillRect/>
                    </a:stretch>
                  </pic:blipFill>
                  <pic:spPr>
                    <a:xfrm>
                      <a:off x="0" y="0"/>
                      <a:ext cx="4040689" cy="3314574"/>
                    </a:xfrm>
                    <a:prstGeom prst="rect">
                      <a:avLst/>
                    </a:prstGeom>
                  </pic:spPr>
                </pic:pic>
              </a:graphicData>
            </a:graphic>
          </wp:inline>
        </w:drawing>
      </w:r>
    </w:p>
    <w:p w14:paraId="044261A0" w14:textId="77777777" w:rsidR="0099747B" w:rsidRDefault="0099747B" w:rsidP="001B0A6D">
      <w:pPr>
        <w:pStyle w:val="Heading3"/>
      </w:pPr>
    </w:p>
    <w:p w14:paraId="5E2BC116" w14:textId="77777777" w:rsidR="00F16E3E" w:rsidRPr="00F16E3E" w:rsidRDefault="001B0A6D" w:rsidP="00F16E3E">
      <w:pPr>
        <w:rPr>
          <w:b/>
          <w:bCs/>
          <w:u w:val="single"/>
        </w:rPr>
      </w:pPr>
      <w:r w:rsidRPr="00F16E3E">
        <w:rPr>
          <w:b/>
          <w:bCs/>
          <w:u w:val="single"/>
        </w:rPr>
        <w:t>This will take a while. Once completed</w:t>
      </w:r>
      <w:r w:rsidR="00F16E3E" w:rsidRPr="00F16E3E">
        <w:rPr>
          <w:b/>
          <w:bCs/>
          <w:u w:val="single"/>
        </w:rPr>
        <w:t xml:space="preserve"> follow the next step. </w:t>
      </w:r>
      <w:r w:rsidRPr="00F16E3E">
        <w:rPr>
          <w:b/>
          <w:bCs/>
          <w:u w:val="single"/>
        </w:rPr>
        <w:t xml:space="preserve"> </w:t>
      </w:r>
    </w:p>
    <w:p w14:paraId="1B6EA7BA" w14:textId="77777777" w:rsidR="00F16E3E" w:rsidRDefault="00F16E3E" w:rsidP="001B0A6D">
      <w:pPr>
        <w:pStyle w:val="Heading3"/>
      </w:pPr>
    </w:p>
    <w:p w14:paraId="04AF59F0" w14:textId="3F5E3045" w:rsidR="0021638B" w:rsidRDefault="00F16E3E" w:rsidP="001B0A6D">
      <w:pPr>
        <w:pStyle w:val="Heading3"/>
      </w:pPr>
      <w:bookmarkStart w:id="17" w:name="_Toc82384099"/>
      <w:r>
        <w:t>G</w:t>
      </w:r>
      <w:r w:rsidR="001B0A6D">
        <w:t>o the PowerApps admin console to update the binding and restart the portal</w:t>
      </w:r>
      <w:bookmarkEnd w:id="17"/>
    </w:p>
    <w:p w14:paraId="0EAAE4FE" w14:textId="436CD8BD" w:rsidR="001B0A6D" w:rsidRDefault="001B0A6D" w:rsidP="00BE6884">
      <w:hyperlink r:id="rId29" w:history="1">
        <w:r w:rsidRPr="00A759C4">
          <w:rPr>
            <w:rStyle w:val="Hyperlink"/>
          </w:rPr>
          <w:t>https://make.powerapps.com</w:t>
        </w:r>
      </w:hyperlink>
      <w:r>
        <w:t xml:space="preserve"> </w:t>
      </w:r>
    </w:p>
    <w:p w14:paraId="41C39E21" w14:textId="08070E18" w:rsidR="009568FF" w:rsidRDefault="009568FF" w:rsidP="00BE6884">
      <w:r>
        <w:t>Select your environment, click on Apps on the left menu, select the Portal App that you provisioned then press the ellipsis and select “Settings”</w:t>
      </w:r>
    </w:p>
    <w:p w14:paraId="62D66C57" w14:textId="57072AAF" w:rsidR="001B0A6D" w:rsidRDefault="001B0A6D" w:rsidP="00BE6884"/>
    <w:p w14:paraId="48FD56B0" w14:textId="643EB025" w:rsidR="001B0A6D" w:rsidRDefault="0099747B" w:rsidP="00BE6884">
      <w:r w:rsidRPr="0099747B">
        <w:drawing>
          <wp:inline distT="0" distB="0" distL="0" distR="0" wp14:anchorId="65A9AB52" wp14:editId="6BCFC48E">
            <wp:extent cx="5494696" cy="2600587"/>
            <wp:effectExtent l="0" t="0" r="4445"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0">
                      <a:extLst>
                        <a:ext uri="{28A0092B-C50C-407E-A947-70E740481C1C}">
                          <a14:useLocalDpi xmlns:a14="http://schemas.microsoft.com/office/drawing/2010/main"/>
                        </a:ext>
                      </a:extLst>
                    </a:blip>
                    <a:stretch>
                      <a:fillRect/>
                    </a:stretch>
                  </pic:blipFill>
                  <pic:spPr>
                    <a:xfrm>
                      <a:off x="0" y="0"/>
                      <a:ext cx="5523540" cy="2614238"/>
                    </a:xfrm>
                    <a:prstGeom prst="rect">
                      <a:avLst/>
                    </a:prstGeom>
                  </pic:spPr>
                </pic:pic>
              </a:graphicData>
            </a:graphic>
          </wp:inline>
        </w:drawing>
      </w:r>
    </w:p>
    <w:p w14:paraId="53F866F6" w14:textId="5B3930C1" w:rsidR="001C22A4" w:rsidRDefault="001C22A4" w:rsidP="00BE6884">
      <w:r>
        <w:lastRenderedPageBreak/>
        <w:t>Once the modal is displayed on the right, press Administration</w:t>
      </w:r>
    </w:p>
    <w:p w14:paraId="4C67489A" w14:textId="77777777" w:rsidR="001C22A4" w:rsidRDefault="001C22A4" w:rsidP="00BE6884"/>
    <w:p w14:paraId="0DEFC143" w14:textId="2B4F466C" w:rsidR="0099747B" w:rsidRDefault="001C22A4" w:rsidP="00BE6884">
      <w:r w:rsidRPr="001C22A4">
        <w:drawing>
          <wp:inline distT="0" distB="0" distL="0" distR="0" wp14:anchorId="1B4D6073" wp14:editId="779D2FC6">
            <wp:extent cx="5943600" cy="3103245"/>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1">
                      <a:extLst>
                        <a:ext uri="{28A0092B-C50C-407E-A947-70E740481C1C}">
                          <a14:useLocalDpi xmlns:a14="http://schemas.microsoft.com/office/drawing/2010/main"/>
                        </a:ext>
                      </a:extLst>
                    </a:blip>
                    <a:stretch>
                      <a:fillRect/>
                    </a:stretch>
                  </pic:blipFill>
                  <pic:spPr>
                    <a:xfrm>
                      <a:off x="0" y="0"/>
                      <a:ext cx="5943600" cy="3103245"/>
                    </a:xfrm>
                    <a:prstGeom prst="rect">
                      <a:avLst/>
                    </a:prstGeom>
                  </pic:spPr>
                </pic:pic>
              </a:graphicData>
            </a:graphic>
          </wp:inline>
        </w:drawing>
      </w:r>
    </w:p>
    <w:p w14:paraId="45662805" w14:textId="3C1037C0" w:rsidR="0099747B" w:rsidRDefault="0099747B" w:rsidP="00BE6884"/>
    <w:p w14:paraId="5537A035" w14:textId="60A8798A" w:rsidR="001C22A4" w:rsidRDefault="001C22A4" w:rsidP="001C22A4">
      <w:pPr>
        <w:pStyle w:val="Heading3"/>
      </w:pPr>
      <w:bookmarkStart w:id="18" w:name="_Toc82384100"/>
      <w:r>
        <w:t>Select the EGCS Portal Accelerator under the Website Binding dropdown (if not already selected)</w:t>
      </w:r>
      <w:bookmarkEnd w:id="18"/>
    </w:p>
    <w:p w14:paraId="3A4B86A3" w14:textId="77777777" w:rsidR="001C22A4" w:rsidRPr="001C22A4" w:rsidRDefault="001C22A4" w:rsidP="001C22A4"/>
    <w:p w14:paraId="3814BFB8" w14:textId="7E78FD71" w:rsidR="001C22A4" w:rsidRDefault="001C22A4" w:rsidP="00BE6884">
      <w:r w:rsidRPr="001C22A4">
        <w:drawing>
          <wp:inline distT="0" distB="0" distL="0" distR="0" wp14:anchorId="03D35E1D" wp14:editId="0D1E5B7D">
            <wp:extent cx="5943600" cy="40259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2"/>
                    <a:stretch>
                      <a:fillRect/>
                    </a:stretch>
                  </pic:blipFill>
                  <pic:spPr>
                    <a:xfrm>
                      <a:off x="0" y="0"/>
                      <a:ext cx="5943600" cy="4025900"/>
                    </a:xfrm>
                    <a:prstGeom prst="rect">
                      <a:avLst/>
                    </a:prstGeom>
                  </pic:spPr>
                </pic:pic>
              </a:graphicData>
            </a:graphic>
          </wp:inline>
        </w:drawing>
      </w:r>
    </w:p>
    <w:p w14:paraId="029FDD47" w14:textId="1B997931" w:rsidR="001C22A4" w:rsidRDefault="001C22A4" w:rsidP="00BE6884"/>
    <w:p w14:paraId="69CB1315" w14:textId="3752EF0C" w:rsidR="001C22A4" w:rsidRDefault="001C22A4" w:rsidP="001C22A4">
      <w:pPr>
        <w:pStyle w:val="Heading3"/>
      </w:pPr>
      <w:bookmarkStart w:id="19" w:name="_Toc82384101"/>
      <w:r>
        <w:lastRenderedPageBreak/>
        <w:t>Restart the portal and Test the Installation</w:t>
      </w:r>
      <w:bookmarkEnd w:id="19"/>
    </w:p>
    <w:p w14:paraId="61DC99CB" w14:textId="3F4DC69D" w:rsidR="001C22A4" w:rsidRDefault="001C22A4" w:rsidP="001C22A4">
      <w:r w:rsidRPr="001C22A4">
        <w:drawing>
          <wp:inline distT="0" distB="0" distL="0" distR="0" wp14:anchorId="17035CEB" wp14:editId="44FF393B">
            <wp:extent cx="5066950" cy="2899421"/>
            <wp:effectExtent l="0" t="0" r="635"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3"/>
                    <a:stretch>
                      <a:fillRect/>
                    </a:stretch>
                  </pic:blipFill>
                  <pic:spPr>
                    <a:xfrm>
                      <a:off x="0" y="0"/>
                      <a:ext cx="5078726" cy="2906159"/>
                    </a:xfrm>
                    <a:prstGeom prst="rect">
                      <a:avLst/>
                    </a:prstGeom>
                  </pic:spPr>
                </pic:pic>
              </a:graphicData>
            </a:graphic>
          </wp:inline>
        </w:drawing>
      </w:r>
    </w:p>
    <w:p w14:paraId="25C93939" w14:textId="48D6B1EF" w:rsidR="001C22A4" w:rsidRDefault="001C22A4" w:rsidP="001C22A4"/>
    <w:p w14:paraId="6F74F26A" w14:textId="70EAB42E" w:rsidR="001C22A4" w:rsidRPr="001C22A4" w:rsidRDefault="001C22A4" w:rsidP="001C22A4">
      <w:pPr>
        <w:rPr>
          <w:b/>
          <w:bCs/>
        </w:rPr>
      </w:pPr>
      <w:r w:rsidRPr="001C22A4">
        <w:rPr>
          <w:b/>
          <w:bCs/>
        </w:rPr>
        <w:t>Once restarted (this can take a few minutes), navigate to the Portal URL to validate that the following page appears. If so, the installation is successful.</w:t>
      </w:r>
    </w:p>
    <w:p w14:paraId="770F4670" w14:textId="03A95FF4" w:rsidR="001C22A4" w:rsidRDefault="001C22A4" w:rsidP="001C22A4"/>
    <w:p w14:paraId="13D2B6C9" w14:textId="0E436A66" w:rsidR="001C22A4" w:rsidRDefault="001C22A4" w:rsidP="001C22A4">
      <w:r w:rsidRPr="001C22A4">
        <w:drawing>
          <wp:inline distT="0" distB="0" distL="0" distR="0" wp14:anchorId="5B3184AC" wp14:editId="4A558A5B">
            <wp:extent cx="4764388" cy="4152551"/>
            <wp:effectExtent l="0" t="0" r="0" b="63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4"/>
                    <a:stretch>
                      <a:fillRect/>
                    </a:stretch>
                  </pic:blipFill>
                  <pic:spPr>
                    <a:xfrm>
                      <a:off x="0" y="0"/>
                      <a:ext cx="4770562" cy="4157932"/>
                    </a:xfrm>
                    <a:prstGeom prst="rect">
                      <a:avLst/>
                    </a:prstGeom>
                  </pic:spPr>
                </pic:pic>
              </a:graphicData>
            </a:graphic>
          </wp:inline>
        </w:drawing>
      </w:r>
    </w:p>
    <w:p w14:paraId="4B5575FD" w14:textId="68696BA9" w:rsidR="001C22A4" w:rsidRDefault="001C22A4" w:rsidP="001C22A4"/>
    <w:p w14:paraId="2F542D94" w14:textId="7F32FDA9" w:rsidR="001C22A4" w:rsidRDefault="001C22A4" w:rsidP="001C22A4">
      <w:pPr>
        <w:pStyle w:val="Heading3"/>
      </w:pPr>
      <w:bookmarkStart w:id="20" w:name="_Toc82384102"/>
      <w:r>
        <w:lastRenderedPageBreak/>
        <w:t>Validate that the CRM Model Driven App has been Successfully Installed</w:t>
      </w:r>
      <w:bookmarkEnd w:id="20"/>
    </w:p>
    <w:p w14:paraId="623A3EB1" w14:textId="77777777" w:rsidR="001C22A4" w:rsidRPr="001C22A4" w:rsidRDefault="001C22A4" w:rsidP="001C22A4"/>
    <w:p w14:paraId="0488EDE1" w14:textId="0A192F9C" w:rsidR="001C22A4" w:rsidRDefault="001C22A4" w:rsidP="001C22A4">
      <w:r>
        <w:t xml:space="preserve">Go to </w:t>
      </w:r>
      <w:hyperlink r:id="rId35" w:history="1">
        <w:r w:rsidRPr="00A759C4">
          <w:rPr>
            <w:rStyle w:val="Hyperlink"/>
          </w:rPr>
          <w:t>https://make.powerapps.com</w:t>
        </w:r>
      </w:hyperlink>
      <w:r>
        <w:t xml:space="preserve"> and select your environment. Verify that the following application exists:</w:t>
      </w:r>
    </w:p>
    <w:p w14:paraId="03441BB0" w14:textId="4DF66142" w:rsidR="001C22A4" w:rsidRDefault="001C22A4" w:rsidP="001C22A4">
      <w:r w:rsidRPr="001C22A4">
        <w:drawing>
          <wp:inline distT="0" distB="0" distL="0" distR="0" wp14:anchorId="6A4B3CE9" wp14:editId="6FC404BB">
            <wp:extent cx="5943600" cy="4298315"/>
            <wp:effectExtent l="0" t="0" r="0" b="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6"/>
                    <a:stretch>
                      <a:fillRect/>
                    </a:stretch>
                  </pic:blipFill>
                  <pic:spPr>
                    <a:xfrm>
                      <a:off x="0" y="0"/>
                      <a:ext cx="5943600" cy="4298315"/>
                    </a:xfrm>
                    <a:prstGeom prst="rect">
                      <a:avLst/>
                    </a:prstGeom>
                  </pic:spPr>
                </pic:pic>
              </a:graphicData>
            </a:graphic>
          </wp:inline>
        </w:drawing>
      </w:r>
    </w:p>
    <w:p w14:paraId="7FFE0D65" w14:textId="146615C6" w:rsidR="001C22A4" w:rsidRDefault="001C22A4" w:rsidP="001C22A4"/>
    <w:p w14:paraId="2B5E0BA5" w14:textId="7C525FD2" w:rsidR="001C22A4" w:rsidRPr="001C22A4" w:rsidRDefault="001C22A4" w:rsidP="001C22A4"/>
    <w:sectPr w:rsidR="001C22A4" w:rsidRPr="001C22A4" w:rsidSect="00910B92">
      <w:headerReference w:type="default" r:id="rId37"/>
      <w:footerReference w:type="even" r:id="rId38"/>
      <w:footerReference w:type="default" r:id="rId39"/>
      <w:pgSz w:w="12240" w:h="15840"/>
      <w:pgMar w:top="1365" w:right="1440" w:bottom="1440" w:left="144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9C679" w14:textId="77777777" w:rsidR="00046D22" w:rsidRDefault="00046D22" w:rsidP="00C54C3F">
      <w:r>
        <w:separator/>
      </w:r>
    </w:p>
  </w:endnote>
  <w:endnote w:type="continuationSeparator" w:id="0">
    <w:p w14:paraId="34BFBD08" w14:textId="77777777" w:rsidR="00046D22" w:rsidRDefault="00046D22" w:rsidP="00C54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4679713"/>
      <w:docPartObj>
        <w:docPartGallery w:val="Page Numbers (Bottom of Page)"/>
        <w:docPartUnique/>
      </w:docPartObj>
    </w:sdtPr>
    <w:sdtEndPr>
      <w:rPr>
        <w:rStyle w:val="PageNumber"/>
      </w:rPr>
    </w:sdtEndPr>
    <w:sdtContent>
      <w:p w14:paraId="623609E1" w14:textId="77777777" w:rsidR="00C54C3F" w:rsidRDefault="00C54C3F" w:rsidP="00C54C3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25DCD5" w14:textId="77777777" w:rsidR="00C54C3F" w:rsidRDefault="00C54C3F" w:rsidP="00C54C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A44E3" w14:textId="77777777" w:rsidR="00C54C3F" w:rsidRDefault="00C54C3F" w:rsidP="00C54C3F">
    <w:pPr>
      <w:pStyle w:val="Footer"/>
      <w:framePr w:wrap="none" w:vAnchor="text" w:hAnchor="margin" w:xAlign="right" w:y="1"/>
      <w:rPr>
        <w:rStyle w:val="PageNumber"/>
      </w:rPr>
    </w:pPr>
  </w:p>
  <w:p w14:paraId="43116A5E" w14:textId="77777777" w:rsidR="00910B92" w:rsidRDefault="00910B92" w:rsidP="00910B92">
    <w:r>
      <w:rPr>
        <w:noProof/>
      </w:rPr>
      <mc:AlternateContent>
        <mc:Choice Requires="wps">
          <w:drawing>
            <wp:anchor distT="0" distB="0" distL="114300" distR="114300" simplePos="0" relativeHeight="251662336" behindDoc="0" locked="0" layoutInCell="1" allowOverlap="1" wp14:anchorId="053D253D" wp14:editId="15CA5B5F">
              <wp:simplePos x="0" y="0"/>
              <wp:positionH relativeFrom="column">
                <wp:posOffset>-675005</wp:posOffset>
              </wp:positionH>
              <wp:positionV relativeFrom="paragraph">
                <wp:posOffset>2265680</wp:posOffset>
              </wp:positionV>
              <wp:extent cx="5606415" cy="85407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606415" cy="854075"/>
                      </a:xfrm>
                      <a:prstGeom prst="rect">
                        <a:avLst/>
                      </a:prstGeom>
                      <a:noFill/>
                      <a:ln w="6350">
                        <a:noFill/>
                      </a:ln>
                    </wps:spPr>
                    <wps:txbx>
                      <w:txbxContent>
                        <w:p w14:paraId="762DB47D" w14:textId="77777777" w:rsidR="00910B92" w:rsidRPr="00910B92" w:rsidRDefault="00910B92" w:rsidP="00910B92">
                          <w:pPr>
                            <w:rPr>
                              <w:color w:val="FFFFFF" w:themeColor="background1"/>
                              <w:sz w:val="44"/>
                              <w:szCs w:val="44"/>
                            </w:rPr>
                          </w:pPr>
                          <w:r>
                            <w:rPr>
                              <w:color w:val="FFFFFF" w:themeColor="background1"/>
                              <w:sz w:val="44"/>
                              <w:szCs w:val="44"/>
                            </w:rPr>
                            <w:t>SMALLER HEADER</w:t>
                          </w:r>
                        </w:p>
                        <w:p w14:paraId="52721AF7" w14:textId="77777777" w:rsidR="00910B92" w:rsidRPr="00910B92" w:rsidRDefault="00910B92" w:rsidP="00910B92">
                          <w:pPr>
                            <w:rPr>
                              <w:color w:val="FFFFFF" w:themeColor="background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3D253D" id="_x0000_t202" coordsize="21600,21600" o:spt="202" path="m,l,21600r21600,l21600,xe">
              <v:stroke joinstyle="miter"/>
              <v:path gradientshapeok="t" o:connecttype="rect"/>
            </v:shapetype>
            <v:shape id="Text Box 11" o:spid="_x0000_s1030" type="#_x0000_t202" style="position:absolute;margin-left:-53.15pt;margin-top:178.4pt;width:441.45pt;height:6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" filled="f" stroked="f" strokeweight=".5pt">
              <v:textbox>
                <w:txbxContent>
                  <w:p w14:paraId="762DB47D" w14:textId="77777777" w:rsidR="00910B92" w:rsidRPr="00910B92" w:rsidRDefault="00910B92" w:rsidP="00910B92">
                    <w:pPr>
                      <w:rPr>
                        <w:color w:val="FFFFFF" w:themeColor="background1"/>
                        <w:sz w:val="44"/>
                        <w:szCs w:val="44"/>
                      </w:rPr>
                    </w:pPr>
                    <w:r>
                      <w:rPr>
                        <w:color w:val="FFFFFF" w:themeColor="background1"/>
                        <w:sz w:val="44"/>
                        <w:szCs w:val="44"/>
                      </w:rPr>
                      <w:t>SMALLER HEADER</w:t>
                    </w:r>
                  </w:p>
                  <w:p w14:paraId="52721AF7" w14:textId="77777777" w:rsidR="00910B92" w:rsidRPr="00910B92" w:rsidRDefault="00910B92" w:rsidP="00910B92">
                    <w:pPr>
                      <w:rPr>
                        <w:color w:val="FFFFFF" w:themeColor="background1"/>
                        <w:sz w:val="44"/>
                        <w:szCs w:val="44"/>
                      </w:rPr>
                    </w:pP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0F20068F" wp14:editId="5AA85485">
              <wp:simplePos x="0" y="0"/>
              <wp:positionH relativeFrom="column">
                <wp:posOffset>-675005</wp:posOffset>
              </wp:positionH>
              <wp:positionV relativeFrom="paragraph">
                <wp:posOffset>572</wp:posOffset>
              </wp:positionV>
              <wp:extent cx="5606415" cy="239839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606415" cy="2398395"/>
                      </a:xfrm>
                      <a:prstGeom prst="rect">
                        <a:avLst/>
                      </a:prstGeom>
                      <a:noFill/>
                      <a:ln w="6350">
                        <a:noFill/>
                      </a:ln>
                    </wps:spPr>
                    <wps:txbx>
                      <w:txbxContent>
                        <w:p w14:paraId="44DE82CB" w14:textId="77777777" w:rsidR="00910B92" w:rsidRDefault="00910B92" w:rsidP="00910B92">
                          <w:pPr>
                            <w:rPr>
                              <w:color w:val="FFFFFF" w:themeColor="background1"/>
                              <w:sz w:val="96"/>
                              <w:szCs w:val="96"/>
                            </w:rPr>
                          </w:pPr>
                          <w:r>
                            <w:rPr>
                              <w:color w:val="FFFFFF" w:themeColor="background1"/>
                              <w:sz w:val="96"/>
                              <w:szCs w:val="96"/>
                            </w:rPr>
                            <w:t>TEST HEADER</w:t>
                          </w:r>
                        </w:p>
                        <w:p w14:paraId="274C7EFD" w14:textId="77777777" w:rsidR="00910B92" w:rsidRDefault="00910B92" w:rsidP="00910B92">
                          <w:pPr>
                            <w:rPr>
                              <w:color w:val="FFFFFF" w:themeColor="background1"/>
                              <w:sz w:val="96"/>
                              <w:szCs w:val="96"/>
                            </w:rPr>
                          </w:pPr>
                          <w:r>
                            <w:rPr>
                              <w:color w:val="FFFFFF" w:themeColor="background1"/>
                              <w:sz w:val="96"/>
                              <w:szCs w:val="96"/>
                            </w:rPr>
                            <w:t>TITLE FOR</w:t>
                          </w:r>
                        </w:p>
                        <w:p w14:paraId="3CB07033" w14:textId="77777777" w:rsidR="00910B92" w:rsidRDefault="00910B92" w:rsidP="00910B92">
                          <w:pPr>
                            <w:rPr>
                              <w:color w:val="FFFFFF" w:themeColor="background1"/>
                              <w:sz w:val="96"/>
                              <w:szCs w:val="96"/>
                            </w:rPr>
                          </w:pPr>
                          <w:r>
                            <w:rPr>
                              <w:color w:val="FFFFFF" w:themeColor="background1"/>
                              <w:sz w:val="96"/>
                              <w:szCs w:val="96"/>
                            </w:rPr>
                            <w:t>CLOUDSTRUCC</w:t>
                          </w:r>
                        </w:p>
                        <w:p w14:paraId="57CD2885" w14:textId="77777777" w:rsidR="00910B92" w:rsidRPr="0081417D" w:rsidRDefault="00910B92" w:rsidP="00910B92">
                          <w:pPr>
                            <w:rPr>
                              <w:color w:val="FFFFFF" w:themeColor="background1"/>
                              <w:sz w:val="96"/>
                              <w:szCs w:val="9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0068F" id="Text Box 12" o:spid="_x0000_s1031" type="#_x0000_t202" style="position:absolute;margin-left:-53.15pt;margin-top:.05pt;width:441.45pt;height:18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" filled="f" stroked="f" strokeweight=".5pt">
              <v:textbox>
                <w:txbxContent>
                  <w:p w14:paraId="44DE82CB" w14:textId="77777777" w:rsidR="00910B92" w:rsidRDefault="00910B92" w:rsidP="00910B92">
                    <w:pPr>
                      <w:rPr>
                        <w:color w:val="FFFFFF" w:themeColor="background1"/>
                        <w:sz w:val="96"/>
                        <w:szCs w:val="96"/>
                      </w:rPr>
                    </w:pPr>
                    <w:r>
                      <w:rPr>
                        <w:color w:val="FFFFFF" w:themeColor="background1"/>
                        <w:sz w:val="96"/>
                        <w:szCs w:val="96"/>
                      </w:rPr>
                      <w:t>TEST HEADER</w:t>
                    </w:r>
                  </w:p>
                  <w:p w14:paraId="274C7EFD" w14:textId="77777777" w:rsidR="00910B92" w:rsidRDefault="00910B92" w:rsidP="00910B92">
                    <w:pPr>
                      <w:rPr>
                        <w:color w:val="FFFFFF" w:themeColor="background1"/>
                        <w:sz w:val="96"/>
                        <w:szCs w:val="96"/>
                      </w:rPr>
                    </w:pPr>
                    <w:r>
                      <w:rPr>
                        <w:color w:val="FFFFFF" w:themeColor="background1"/>
                        <w:sz w:val="96"/>
                        <w:szCs w:val="96"/>
                      </w:rPr>
                      <w:t>TITLE FOR</w:t>
                    </w:r>
                  </w:p>
                  <w:p w14:paraId="3CB07033" w14:textId="77777777" w:rsidR="00910B92" w:rsidRDefault="00910B92" w:rsidP="00910B92">
                    <w:pPr>
                      <w:rPr>
                        <w:color w:val="FFFFFF" w:themeColor="background1"/>
                        <w:sz w:val="96"/>
                        <w:szCs w:val="96"/>
                      </w:rPr>
                    </w:pPr>
                    <w:r>
                      <w:rPr>
                        <w:color w:val="FFFFFF" w:themeColor="background1"/>
                        <w:sz w:val="96"/>
                        <w:szCs w:val="96"/>
                      </w:rPr>
                      <w:t>CLOUDSTRUCC</w:t>
                    </w:r>
                  </w:p>
                  <w:p w14:paraId="57CD2885" w14:textId="77777777" w:rsidR="00910B92" w:rsidRPr="0081417D" w:rsidRDefault="00910B92" w:rsidP="00910B92">
                    <w:pPr>
                      <w:rPr>
                        <w:color w:val="FFFFFF" w:themeColor="background1"/>
                        <w:sz w:val="96"/>
                        <w:szCs w:val="96"/>
                      </w:rPr>
                    </w:pPr>
                  </w:p>
                </w:txbxContent>
              </v:textbox>
              <w10:wrap type="square"/>
            </v:shape>
          </w:pict>
        </mc:Fallback>
      </mc:AlternateContent>
    </w:r>
    <w:r>
      <w:br w:type="page"/>
      <w:t xml:space="preserve"> </w:t>
    </w:r>
    <w:r>
      <w:rPr>
        <w:lang w:val="en-US"/>
      </w:rPr>
      <w:t xml:space="preserve">Page </w:t>
    </w:r>
    <w:r>
      <w:rPr>
        <w:lang w:val="en-US"/>
      </w:rPr>
      <w:fldChar w:fldCharType="begin"/>
    </w:r>
    <w:r>
      <w:rPr>
        <w:lang w:val="en-US"/>
      </w:rPr>
      <w:instrText xml:space="preserve"> PAGE </w:instrText>
    </w:r>
    <w:r>
      <w:rPr>
        <w:lang w:val="en-US"/>
      </w:rPr>
      <w:fldChar w:fldCharType="separate"/>
    </w:r>
    <w:r>
      <w:rPr>
        <w:noProof/>
        <w:lang w:val="en-US"/>
      </w:rPr>
      <w:t>2</w:t>
    </w:r>
    <w:r>
      <w:rPr>
        <w:lang w:val="en-US"/>
      </w:rPr>
      <w:fldChar w:fldCharType="end"/>
    </w:r>
    <w:r>
      <w:rPr>
        <w:lang w:val="en-US"/>
      </w:rPr>
      <w:t xml:space="preserve"> of </w:t>
    </w:r>
    <w:r>
      <w:rPr>
        <w:lang w:val="en-US"/>
      </w:rPr>
      <w:fldChar w:fldCharType="begin"/>
    </w:r>
    <w:r>
      <w:rPr>
        <w:lang w:val="en-US"/>
      </w:rPr>
      <w:instrText xml:space="preserve"> NUMPAGES </w:instrText>
    </w:r>
    <w:r>
      <w:rPr>
        <w:lang w:val="en-US"/>
      </w:rPr>
      <w:fldChar w:fldCharType="separate"/>
    </w:r>
    <w:r>
      <w:rPr>
        <w:noProof/>
        <w:lang w:val="en-US"/>
      </w:rPr>
      <w:t>2</w:t>
    </w:r>
    <w:r>
      <w:rPr>
        <w:lang w:val="en-US"/>
      </w:rPr>
      <w:fldChar w:fldCharType="end"/>
    </w:r>
  </w:p>
  <w:p w14:paraId="0E2A70F1" w14:textId="77777777" w:rsidR="00C54C3F" w:rsidRDefault="00C54C3F" w:rsidP="00C54C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4A7AC" w14:textId="77777777" w:rsidR="00046D22" w:rsidRDefault="00046D22" w:rsidP="00C54C3F">
      <w:r>
        <w:separator/>
      </w:r>
    </w:p>
  </w:footnote>
  <w:footnote w:type="continuationSeparator" w:id="0">
    <w:p w14:paraId="59B6AD50" w14:textId="77777777" w:rsidR="00046D22" w:rsidRDefault="00046D22" w:rsidP="00C54C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A4C21" w14:textId="77777777" w:rsidR="00C54C3F" w:rsidRDefault="00C54C3F">
    <w:pPr>
      <w:pStyle w:val="Header"/>
    </w:pPr>
    <w:r>
      <w:rPr>
        <w:noProof/>
      </w:rPr>
      <w:drawing>
        <wp:anchor distT="0" distB="0" distL="114300" distR="114300" simplePos="0" relativeHeight="251659264" behindDoc="0" locked="0" layoutInCell="1" allowOverlap="1" wp14:anchorId="67BB9F89" wp14:editId="23E437CB">
          <wp:simplePos x="0" y="0"/>
          <wp:positionH relativeFrom="page">
            <wp:posOffset>0</wp:posOffset>
          </wp:positionH>
          <wp:positionV relativeFrom="page">
            <wp:posOffset>0</wp:posOffset>
          </wp:positionV>
          <wp:extent cx="2188800" cy="655200"/>
          <wp:effectExtent l="0" t="0" r="0" b="0"/>
          <wp:wrapSquare wrapText="r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strucc_sig_transbg.png"/>
                  <pic:cNvPicPr/>
                </pic:nvPicPr>
                <pic:blipFill>
                  <a:blip r:embed="rId1">
                    <a:extLst>
                      <a:ext uri="{28A0092B-C50C-407E-A947-70E740481C1C}">
                        <a14:useLocalDpi xmlns:a14="http://schemas.microsoft.com/office/drawing/2010/main" val="0"/>
                      </a:ext>
                    </a:extLst>
                  </a:blip>
                  <a:stretch>
                    <a:fillRect/>
                  </a:stretch>
                </pic:blipFill>
                <pic:spPr>
                  <a:xfrm>
                    <a:off x="0" y="0"/>
                    <a:ext cx="2188800" cy="655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C5018"/>
    <w:multiLevelType w:val="hybridMultilevel"/>
    <w:tmpl w:val="CCD22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5461B1"/>
    <w:multiLevelType w:val="singleLevel"/>
    <w:tmpl w:val="26C01054"/>
    <w:lvl w:ilvl="0">
      <w:start w:val="1"/>
      <w:numFmt w:val="bullet"/>
      <w:pStyle w:val="LISTBulletLevel1"/>
      <w:lvlText w:val=""/>
      <w:lvlJc w:val="left"/>
      <w:pPr>
        <w:ind w:left="360" w:hanging="360"/>
      </w:pPr>
      <w:rPr>
        <w:rFonts w:ascii="Symbol" w:hAnsi="Symbol" w:hint="default"/>
        <w:color w:val="auto"/>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E57"/>
    <w:rsid w:val="00025133"/>
    <w:rsid w:val="00025CBA"/>
    <w:rsid w:val="00046D22"/>
    <w:rsid w:val="000A0077"/>
    <w:rsid w:val="000D1936"/>
    <w:rsid w:val="000D2982"/>
    <w:rsid w:val="000E227E"/>
    <w:rsid w:val="001269C6"/>
    <w:rsid w:val="00155854"/>
    <w:rsid w:val="001670ED"/>
    <w:rsid w:val="00183846"/>
    <w:rsid w:val="001B0A6D"/>
    <w:rsid w:val="001C22A4"/>
    <w:rsid w:val="002010B9"/>
    <w:rsid w:val="0021638B"/>
    <w:rsid w:val="00235439"/>
    <w:rsid w:val="00244D64"/>
    <w:rsid w:val="00260596"/>
    <w:rsid w:val="00280F66"/>
    <w:rsid w:val="00294D16"/>
    <w:rsid w:val="002B758A"/>
    <w:rsid w:val="00324642"/>
    <w:rsid w:val="00337516"/>
    <w:rsid w:val="003511FC"/>
    <w:rsid w:val="003819B1"/>
    <w:rsid w:val="0038462F"/>
    <w:rsid w:val="003C5425"/>
    <w:rsid w:val="003D3328"/>
    <w:rsid w:val="003D4DEB"/>
    <w:rsid w:val="003E37B0"/>
    <w:rsid w:val="00413A5E"/>
    <w:rsid w:val="00482E3A"/>
    <w:rsid w:val="00490183"/>
    <w:rsid w:val="004E6154"/>
    <w:rsid w:val="005160C7"/>
    <w:rsid w:val="0053781A"/>
    <w:rsid w:val="0057357A"/>
    <w:rsid w:val="0057728C"/>
    <w:rsid w:val="005869A8"/>
    <w:rsid w:val="00593D55"/>
    <w:rsid w:val="005B176C"/>
    <w:rsid w:val="005D5F5D"/>
    <w:rsid w:val="005F694E"/>
    <w:rsid w:val="00620822"/>
    <w:rsid w:val="0064149A"/>
    <w:rsid w:val="00697C82"/>
    <w:rsid w:val="006A0311"/>
    <w:rsid w:val="006E4F2A"/>
    <w:rsid w:val="006F23FE"/>
    <w:rsid w:val="00734EB7"/>
    <w:rsid w:val="00741FD5"/>
    <w:rsid w:val="0078118D"/>
    <w:rsid w:val="00783C80"/>
    <w:rsid w:val="00785315"/>
    <w:rsid w:val="00797A44"/>
    <w:rsid w:val="007A34F9"/>
    <w:rsid w:val="007C2BFB"/>
    <w:rsid w:val="007F3226"/>
    <w:rsid w:val="0081417D"/>
    <w:rsid w:val="00823422"/>
    <w:rsid w:val="00833E57"/>
    <w:rsid w:val="008373A5"/>
    <w:rsid w:val="00852669"/>
    <w:rsid w:val="0085523D"/>
    <w:rsid w:val="0086263E"/>
    <w:rsid w:val="00891888"/>
    <w:rsid w:val="008A1E10"/>
    <w:rsid w:val="008A2F99"/>
    <w:rsid w:val="008C31C2"/>
    <w:rsid w:val="008D3DF8"/>
    <w:rsid w:val="008E0CAD"/>
    <w:rsid w:val="008F1E3C"/>
    <w:rsid w:val="00906D16"/>
    <w:rsid w:val="00910B92"/>
    <w:rsid w:val="00914248"/>
    <w:rsid w:val="00920A18"/>
    <w:rsid w:val="00922634"/>
    <w:rsid w:val="00922F6B"/>
    <w:rsid w:val="0092321F"/>
    <w:rsid w:val="009302CE"/>
    <w:rsid w:val="0093740A"/>
    <w:rsid w:val="009568FF"/>
    <w:rsid w:val="00963B2B"/>
    <w:rsid w:val="0099747B"/>
    <w:rsid w:val="009C02DA"/>
    <w:rsid w:val="009E3567"/>
    <w:rsid w:val="00A23AD8"/>
    <w:rsid w:val="00A51C92"/>
    <w:rsid w:val="00A86C77"/>
    <w:rsid w:val="00A90863"/>
    <w:rsid w:val="00AA358A"/>
    <w:rsid w:val="00AF3747"/>
    <w:rsid w:val="00B065F1"/>
    <w:rsid w:val="00B37EF3"/>
    <w:rsid w:val="00B62018"/>
    <w:rsid w:val="00B84054"/>
    <w:rsid w:val="00BC5E09"/>
    <w:rsid w:val="00BE1571"/>
    <w:rsid w:val="00BE6884"/>
    <w:rsid w:val="00BF5C9E"/>
    <w:rsid w:val="00C10BE9"/>
    <w:rsid w:val="00C24265"/>
    <w:rsid w:val="00C442CF"/>
    <w:rsid w:val="00C54C3F"/>
    <w:rsid w:val="00C85988"/>
    <w:rsid w:val="00CD6FCF"/>
    <w:rsid w:val="00CD7592"/>
    <w:rsid w:val="00CE333C"/>
    <w:rsid w:val="00D24EC8"/>
    <w:rsid w:val="00D438A6"/>
    <w:rsid w:val="00D51907"/>
    <w:rsid w:val="00D52DC0"/>
    <w:rsid w:val="00D71055"/>
    <w:rsid w:val="00D7641F"/>
    <w:rsid w:val="00DB3FC3"/>
    <w:rsid w:val="00DD3B79"/>
    <w:rsid w:val="00DE27E8"/>
    <w:rsid w:val="00DE56BE"/>
    <w:rsid w:val="00E10895"/>
    <w:rsid w:val="00E269F9"/>
    <w:rsid w:val="00E272CA"/>
    <w:rsid w:val="00E443B0"/>
    <w:rsid w:val="00E51323"/>
    <w:rsid w:val="00E56E35"/>
    <w:rsid w:val="00E96E2E"/>
    <w:rsid w:val="00F02223"/>
    <w:rsid w:val="00F037EA"/>
    <w:rsid w:val="00F06642"/>
    <w:rsid w:val="00F16E3E"/>
    <w:rsid w:val="00F3251F"/>
    <w:rsid w:val="00F55B66"/>
    <w:rsid w:val="00F662BC"/>
    <w:rsid w:val="00F70476"/>
    <w:rsid w:val="00FA300C"/>
    <w:rsid w:val="00FA7E08"/>
    <w:rsid w:val="00FB291E"/>
    <w:rsid w:val="00FC2254"/>
    <w:rsid w:val="00FD07FF"/>
    <w:rsid w:val="00FF3397"/>
    <w:rsid w:val="00FF5C96"/>
    <w:rsid w:val="00FF726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03C88"/>
  <w15:chartTrackingRefBased/>
  <w15:docId w15:val="{9395482D-9E57-7441-9E99-904C72715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D16"/>
    <w:rPr>
      <w:rFonts w:ascii="Times New Roman" w:eastAsia="Times New Roman" w:hAnsi="Times New Roman" w:cs="Times New Roman"/>
    </w:rPr>
  </w:style>
  <w:style w:type="paragraph" w:styleId="Heading1">
    <w:name w:val="heading 1"/>
    <w:basedOn w:val="Normal"/>
    <w:next w:val="Normal"/>
    <w:link w:val="Heading1Char"/>
    <w:uiPriority w:val="9"/>
    <w:qFormat/>
    <w:rsid w:val="00C54C3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342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42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E333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4C3F"/>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C54C3F"/>
    <w:rPr>
      <w:rFonts w:eastAsiaTheme="minorEastAsia"/>
    </w:rPr>
  </w:style>
  <w:style w:type="paragraph" w:styleId="Footer">
    <w:name w:val="footer"/>
    <w:basedOn w:val="Normal"/>
    <w:link w:val="FooterChar"/>
    <w:uiPriority w:val="99"/>
    <w:unhideWhenUsed/>
    <w:rsid w:val="00C54C3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C54C3F"/>
    <w:rPr>
      <w:rFonts w:eastAsiaTheme="minorEastAsia"/>
    </w:rPr>
  </w:style>
  <w:style w:type="character" w:styleId="PageNumber">
    <w:name w:val="page number"/>
    <w:basedOn w:val="DefaultParagraphFont"/>
    <w:uiPriority w:val="99"/>
    <w:semiHidden/>
    <w:unhideWhenUsed/>
    <w:rsid w:val="00C54C3F"/>
  </w:style>
  <w:style w:type="character" w:customStyle="1" w:styleId="Heading1Char">
    <w:name w:val="Heading 1 Char"/>
    <w:basedOn w:val="DefaultParagraphFont"/>
    <w:link w:val="Heading1"/>
    <w:uiPriority w:val="9"/>
    <w:rsid w:val="00C54C3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9188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18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188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91888"/>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82342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422"/>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3E37B0"/>
    <w:rPr>
      <w:rFonts w:eastAsiaTheme="minorEastAsia"/>
      <w:sz w:val="22"/>
      <w:szCs w:val="22"/>
      <w:lang w:val="en-US" w:eastAsia="zh-CN"/>
    </w:rPr>
  </w:style>
  <w:style w:type="character" w:customStyle="1" w:styleId="NoSpacingChar">
    <w:name w:val="No Spacing Char"/>
    <w:basedOn w:val="DefaultParagraphFont"/>
    <w:link w:val="NoSpacing"/>
    <w:uiPriority w:val="1"/>
    <w:rsid w:val="003E37B0"/>
    <w:rPr>
      <w:rFonts w:eastAsiaTheme="minorEastAsia"/>
      <w:sz w:val="22"/>
      <w:szCs w:val="22"/>
      <w:lang w:val="en-US" w:eastAsia="zh-CN"/>
    </w:rPr>
  </w:style>
  <w:style w:type="paragraph" w:customStyle="1" w:styleId="PARAGRAPHText">
    <w:name w:val="_PARAGRAPH Text"/>
    <w:qFormat/>
    <w:rsid w:val="00AF3747"/>
    <w:pPr>
      <w:spacing w:before="60" w:after="180" w:line="280" w:lineRule="exact"/>
    </w:pPr>
    <w:rPr>
      <w:rFonts w:ascii="Arial" w:hAnsi="Arial"/>
      <w:color w:val="44546A" w:themeColor="text2"/>
      <w:sz w:val="20"/>
      <w:szCs w:val="20"/>
      <w:lang w:val="en-US"/>
    </w:rPr>
  </w:style>
  <w:style w:type="paragraph" w:customStyle="1" w:styleId="HEADINGSBlueLine">
    <w:name w:val="_HEADINGS Blue Line"/>
    <w:basedOn w:val="PARAGRAPHText"/>
    <w:next w:val="PARAGRAPHIntroductoryPara"/>
    <w:qFormat/>
    <w:rsid w:val="005D5F5D"/>
    <w:pPr>
      <w:pBdr>
        <w:top w:val="single" w:sz="24" w:space="1" w:color="4472C4" w:themeColor="accent1"/>
      </w:pBdr>
      <w:spacing w:before="0" w:after="280"/>
      <w:ind w:left="58" w:right="8640"/>
    </w:pPr>
    <w:rPr>
      <w:color w:val="4472C4" w:themeColor="accent1"/>
    </w:rPr>
  </w:style>
  <w:style w:type="paragraph" w:customStyle="1" w:styleId="HEADINGS1SectionTitle">
    <w:name w:val="_HEADINGS 1 Section Title"/>
    <w:basedOn w:val="Normal"/>
    <w:next w:val="HEADINGSBlueLine"/>
    <w:qFormat/>
    <w:rsid w:val="001269C6"/>
    <w:pPr>
      <w:pageBreakBefore/>
      <w:spacing w:after="360" w:line="1440" w:lineRule="exact"/>
      <w:outlineLvl w:val="0"/>
    </w:pPr>
    <w:rPr>
      <w:rFonts w:ascii="Segoe UI" w:eastAsiaTheme="minorHAnsi" w:hAnsi="Segoe UI" w:cstheme="minorBidi"/>
      <w:color w:val="4472C4" w:themeColor="accent1"/>
      <w:sz w:val="120"/>
      <w:szCs w:val="160"/>
    </w:rPr>
  </w:style>
  <w:style w:type="paragraph" w:customStyle="1" w:styleId="PARAGRAPHIntroductoryPara">
    <w:name w:val="_PARAGRAPH Introductory Para"/>
    <w:basedOn w:val="PARAGRAPHText"/>
    <w:next w:val="PARAGRAPHText"/>
    <w:qFormat/>
    <w:rsid w:val="005D5F5D"/>
    <w:pPr>
      <w:spacing w:before="360" w:after="480" w:line="400" w:lineRule="exact"/>
    </w:pPr>
    <w:rPr>
      <w:color w:val="A5A5A5" w:themeColor="accent3"/>
      <w:spacing w:val="4"/>
      <w:sz w:val="28"/>
    </w:rPr>
  </w:style>
  <w:style w:type="paragraph" w:customStyle="1" w:styleId="LISTBulletLevel1">
    <w:name w:val="_LIST Bullet Level 1"/>
    <w:basedOn w:val="PARAGRAPHText"/>
    <w:qFormat/>
    <w:rsid w:val="008C31C2"/>
    <w:pPr>
      <w:numPr>
        <w:numId w:val="1"/>
      </w:numPr>
      <w:spacing w:before="0" w:after="120"/>
      <w:contextualSpacing/>
    </w:pPr>
  </w:style>
  <w:style w:type="paragraph" w:styleId="ListParagraph">
    <w:name w:val="List Paragraph"/>
    <w:basedOn w:val="Normal"/>
    <w:uiPriority w:val="34"/>
    <w:qFormat/>
    <w:rsid w:val="00741FD5"/>
    <w:pPr>
      <w:ind w:left="720"/>
      <w:contextualSpacing/>
    </w:pPr>
    <w:rPr>
      <w:rFonts w:asciiTheme="minorHAnsi" w:eastAsiaTheme="minorEastAsia" w:hAnsiTheme="minorHAnsi" w:cstheme="minorBidi"/>
    </w:rPr>
  </w:style>
  <w:style w:type="paragraph" w:styleId="TOCHeading">
    <w:name w:val="TOC Heading"/>
    <w:basedOn w:val="Heading1"/>
    <w:next w:val="Normal"/>
    <w:uiPriority w:val="39"/>
    <w:unhideWhenUsed/>
    <w:qFormat/>
    <w:rsid w:val="00F3251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3251F"/>
    <w:pPr>
      <w:spacing w:before="120"/>
    </w:pPr>
    <w:rPr>
      <w:rFonts w:asciiTheme="minorHAnsi" w:eastAsiaTheme="minorEastAsia" w:hAnsiTheme="minorHAnsi" w:cstheme="minorBidi"/>
      <w:b/>
      <w:bCs/>
      <w:i/>
      <w:iCs/>
    </w:rPr>
  </w:style>
  <w:style w:type="paragraph" w:styleId="TOC2">
    <w:name w:val="toc 2"/>
    <w:basedOn w:val="Normal"/>
    <w:next w:val="Normal"/>
    <w:autoRedefine/>
    <w:uiPriority w:val="39"/>
    <w:unhideWhenUsed/>
    <w:rsid w:val="00F3251F"/>
    <w:pPr>
      <w:spacing w:before="120"/>
      <w:ind w:left="240"/>
    </w:pPr>
    <w:rPr>
      <w:rFonts w:asciiTheme="minorHAnsi" w:eastAsiaTheme="minorEastAsia" w:hAnsiTheme="minorHAnsi" w:cstheme="minorBidi"/>
      <w:b/>
      <w:bCs/>
      <w:sz w:val="22"/>
      <w:szCs w:val="22"/>
    </w:rPr>
  </w:style>
  <w:style w:type="paragraph" w:styleId="TOC3">
    <w:name w:val="toc 3"/>
    <w:basedOn w:val="Normal"/>
    <w:next w:val="Normal"/>
    <w:autoRedefine/>
    <w:uiPriority w:val="39"/>
    <w:unhideWhenUsed/>
    <w:rsid w:val="00F3251F"/>
    <w:pPr>
      <w:ind w:left="480"/>
    </w:pPr>
    <w:rPr>
      <w:rFonts w:asciiTheme="minorHAnsi" w:eastAsiaTheme="minorEastAsia" w:hAnsiTheme="minorHAnsi" w:cstheme="minorBidi"/>
      <w:sz w:val="20"/>
      <w:szCs w:val="20"/>
    </w:rPr>
  </w:style>
  <w:style w:type="character" w:styleId="Hyperlink">
    <w:name w:val="Hyperlink"/>
    <w:basedOn w:val="DefaultParagraphFont"/>
    <w:uiPriority w:val="99"/>
    <w:unhideWhenUsed/>
    <w:rsid w:val="00F3251F"/>
    <w:rPr>
      <w:color w:val="0563C1" w:themeColor="hyperlink"/>
      <w:u w:val="single"/>
    </w:rPr>
  </w:style>
  <w:style w:type="paragraph" w:styleId="TOC4">
    <w:name w:val="toc 4"/>
    <w:basedOn w:val="Normal"/>
    <w:next w:val="Normal"/>
    <w:autoRedefine/>
    <w:uiPriority w:val="39"/>
    <w:semiHidden/>
    <w:unhideWhenUsed/>
    <w:rsid w:val="00F3251F"/>
    <w:pPr>
      <w:ind w:left="720"/>
    </w:pPr>
    <w:rPr>
      <w:rFonts w:asciiTheme="minorHAnsi" w:eastAsiaTheme="minorEastAsia" w:hAnsiTheme="minorHAnsi" w:cstheme="minorBidi"/>
      <w:sz w:val="20"/>
      <w:szCs w:val="20"/>
    </w:rPr>
  </w:style>
  <w:style w:type="paragraph" w:styleId="TOC5">
    <w:name w:val="toc 5"/>
    <w:basedOn w:val="Normal"/>
    <w:next w:val="Normal"/>
    <w:autoRedefine/>
    <w:uiPriority w:val="39"/>
    <w:semiHidden/>
    <w:unhideWhenUsed/>
    <w:rsid w:val="00F3251F"/>
    <w:pPr>
      <w:ind w:left="960"/>
    </w:pPr>
    <w:rPr>
      <w:rFonts w:asciiTheme="minorHAnsi" w:eastAsiaTheme="minorEastAsia" w:hAnsiTheme="minorHAnsi" w:cstheme="minorBidi"/>
      <w:sz w:val="20"/>
      <w:szCs w:val="20"/>
    </w:rPr>
  </w:style>
  <w:style w:type="paragraph" w:styleId="TOC6">
    <w:name w:val="toc 6"/>
    <w:basedOn w:val="Normal"/>
    <w:next w:val="Normal"/>
    <w:autoRedefine/>
    <w:uiPriority w:val="39"/>
    <w:semiHidden/>
    <w:unhideWhenUsed/>
    <w:rsid w:val="00F3251F"/>
    <w:pPr>
      <w:ind w:left="1200"/>
    </w:pPr>
    <w:rPr>
      <w:rFonts w:asciiTheme="minorHAnsi" w:eastAsiaTheme="minorEastAsia" w:hAnsiTheme="minorHAnsi" w:cstheme="minorBidi"/>
      <w:sz w:val="20"/>
      <w:szCs w:val="20"/>
    </w:rPr>
  </w:style>
  <w:style w:type="paragraph" w:styleId="TOC7">
    <w:name w:val="toc 7"/>
    <w:basedOn w:val="Normal"/>
    <w:next w:val="Normal"/>
    <w:autoRedefine/>
    <w:uiPriority w:val="39"/>
    <w:semiHidden/>
    <w:unhideWhenUsed/>
    <w:rsid w:val="00F3251F"/>
    <w:pPr>
      <w:ind w:left="1440"/>
    </w:pPr>
    <w:rPr>
      <w:rFonts w:asciiTheme="minorHAnsi" w:eastAsiaTheme="minorEastAsia" w:hAnsiTheme="minorHAnsi" w:cstheme="minorBidi"/>
      <w:sz w:val="20"/>
      <w:szCs w:val="20"/>
    </w:rPr>
  </w:style>
  <w:style w:type="paragraph" w:styleId="TOC8">
    <w:name w:val="toc 8"/>
    <w:basedOn w:val="Normal"/>
    <w:next w:val="Normal"/>
    <w:autoRedefine/>
    <w:uiPriority w:val="39"/>
    <w:semiHidden/>
    <w:unhideWhenUsed/>
    <w:rsid w:val="00F3251F"/>
    <w:pPr>
      <w:ind w:left="1680"/>
    </w:pPr>
    <w:rPr>
      <w:rFonts w:asciiTheme="minorHAnsi" w:eastAsiaTheme="minorEastAsia" w:hAnsiTheme="minorHAnsi" w:cstheme="minorBidi"/>
      <w:sz w:val="20"/>
      <w:szCs w:val="20"/>
    </w:rPr>
  </w:style>
  <w:style w:type="paragraph" w:styleId="TOC9">
    <w:name w:val="toc 9"/>
    <w:basedOn w:val="Normal"/>
    <w:next w:val="Normal"/>
    <w:autoRedefine/>
    <w:uiPriority w:val="39"/>
    <w:semiHidden/>
    <w:unhideWhenUsed/>
    <w:rsid w:val="00F3251F"/>
    <w:pPr>
      <w:ind w:left="1920"/>
    </w:pPr>
    <w:rPr>
      <w:rFonts w:asciiTheme="minorHAnsi" w:eastAsiaTheme="minorEastAsia" w:hAnsiTheme="minorHAnsi" w:cstheme="minorBidi"/>
      <w:sz w:val="20"/>
      <w:szCs w:val="20"/>
    </w:rPr>
  </w:style>
  <w:style w:type="table" w:styleId="TableGrid">
    <w:name w:val="Table Grid"/>
    <w:basedOn w:val="TableNormal"/>
    <w:uiPriority w:val="39"/>
    <w:rsid w:val="00F70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93D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CE333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155854"/>
    <w:rPr>
      <w:color w:val="605E5C"/>
      <w:shd w:val="clear" w:color="auto" w:fill="E1DFDD"/>
    </w:rPr>
  </w:style>
  <w:style w:type="character" w:styleId="FollowedHyperlink">
    <w:name w:val="FollowedHyperlink"/>
    <w:basedOn w:val="DefaultParagraphFont"/>
    <w:uiPriority w:val="99"/>
    <w:semiHidden/>
    <w:unhideWhenUsed/>
    <w:rsid w:val="002163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7943">
      <w:bodyDiv w:val="1"/>
      <w:marLeft w:val="0"/>
      <w:marRight w:val="0"/>
      <w:marTop w:val="0"/>
      <w:marBottom w:val="0"/>
      <w:divBdr>
        <w:top w:val="none" w:sz="0" w:space="0" w:color="auto"/>
        <w:left w:val="none" w:sz="0" w:space="0" w:color="auto"/>
        <w:bottom w:val="none" w:sz="0" w:space="0" w:color="auto"/>
        <w:right w:val="none" w:sz="0" w:space="0" w:color="auto"/>
      </w:divBdr>
    </w:div>
    <w:div w:id="560604537">
      <w:bodyDiv w:val="1"/>
      <w:marLeft w:val="0"/>
      <w:marRight w:val="0"/>
      <w:marTop w:val="0"/>
      <w:marBottom w:val="0"/>
      <w:divBdr>
        <w:top w:val="none" w:sz="0" w:space="0" w:color="auto"/>
        <w:left w:val="none" w:sz="0" w:space="0" w:color="auto"/>
        <w:bottom w:val="none" w:sz="0" w:space="0" w:color="auto"/>
        <w:right w:val="none" w:sz="0" w:space="0" w:color="auto"/>
      </w:divBdr>
    </w:div>
    <w:div w:id="1010251770">
      <w:bodyDiv w:val="1"/>
      <w:marLeft w:val="0"/>
      <w:marRight w:val="0"/>
      <w:marTop w:val="0"/>
      <w:marBottom w:val="0"/>
      <w:divBdr>
        <w:top w:val="none" w:sz="0" w:space="0" w:color="auto"/>
        <w:left w:val="none" w:sz="0" w:space="0" w:color="auto"/>
        <w:bottom w:val="none" w:sz="0" w:space="0" w:color="auto"/>
        <w:right w:val="none" w:sz="0" w:space="0" w:color="auto"/>
      </w:divBdr>
    </w:div>
    <w:div w:id="1434978062">
      <w:bodyDiv w:val="1"/>
      <w:marLeft w:val="0"/>
      <w:marRight w:val="0"/>
      <w:marTop w:val="0"/>
      <w:marBottom w:val="0"/>
      <w:divBdr>
        <w:top w:val="none" w:sz="0" w:space="0" w:color="auto"/>
        <w:left w:val="none" w:sz="0" w:space="0" w:color="auto"/>
        <w:bottom w:val="none" w:sz="0" w:space="0" w:color="auto"/>
        <w:right w:val="none" w:sz="0" w:space="0" w:color="auto"/>
      </w:divBdr>
    </w:div>
    <w:div w:id="1670205931">
      <w:bodyDiv w:val="1"/>
      <w:marLeft w:val="0"/>
      <w:marRight w:val="0"/>
      <w:marTop w:val="0"/>
      <w:marBottom w:val="0"/>
      <w:divBdr>
        <w:top w:val="none" w:sz="0" w:space="0" w:color="auto"/>
        <w:left w:val="none" w:sz="0" w:space="0" w:color="auto"/>
        <w:bottom w:val="none" w:sz="0" w:space="0" w:color="auto"/>
        <w:right w:val="none" w:sz="0" w:space="0" w:color="auto"/>
      </w:divBdr>
    </w:div>
    <w:div w:id="175355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make.powerapps.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dmin.powerplatform.microsoft.com/"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cs.microsoft.com/en-us/dynamics365/customerengagement/on-premises/developer/download-tools-nuget?view=op-9-1" TargetMode="External"/><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make.powerapps.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rederickpearson/Desktop/clientdocs/Cloudstrucc/THEME/Cloudstrucc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415C6-D60B-2E40-92EC-EEFFBFE9F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Cloudstrucc002.dotx</Template>
  <TotalTime>0</TotalTime>
  <Pages>17</Pages>
  <Words>1073</Words>
  <Characters>6121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Frederick Pearson</cp:lastModifiedBy>
  <cp:revision>3</cp:revision>
  <cp:lastPrinted>2021-04-18T23:06:00Z</cp:lastPrinted>
  <dcterms:created xsi:type="dcterms:W3CDTF">2021-09-13T04:15:00Z</dcterms:created>
  <dcterms:modified xsi:type="dcterms:W3CDTF">2021-09-13T04:16:00Z</dcterms:modified>
</cp:coreProperties>
</file>